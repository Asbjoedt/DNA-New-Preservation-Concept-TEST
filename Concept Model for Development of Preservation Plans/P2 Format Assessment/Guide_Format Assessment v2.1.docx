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Gitter"/>
        <w:tblW w:w="0" w:type="auto"/>
        <w:tblCellMar>
          <w:left w:w="0" w:type="dxa"/>
          <w:right w:w="0" w:type="dxa"/>
        </w:tblCellMar>
        <w:tblLook w:val="04A0" w:firstRow="1" w:lastRow="0" w:firstColumn="1" w:lastColumn="0" w:noHBand="0" w:noVBand="1"/>
      </w:tblPr>
      <w:tblGrid>
        <w:gridCol w:w="5685"/>
        <w:gridCol w:w="552"/>
        <w:gridCol w:w="3684"/>
      </w:tblGrid>
      <w:tr w:rsidR="0000577E" w:rsidRPr="00DA4A49" w14:paraId="5EF75601" w14:textId="77777777" w:rsidTr="00A46514">
        <w:trPr>
          <w:trHeight w:hRule="exact" w:val="1136"/>
        </w:trPr>
        <w:tc>
          <w:tcPr>
            <w:tcW w:w="6237" w:type="dxa"/>
            <w:gridSpan w:val="2"/>
            <w:tcBorders>
              <w:top w:val="nil"/>
              <w:left w:val="nil"/>
              <w:bottom w:val="nil"/>
              <w:right w:val="nil"/>
            </w:tcBorders>
          </w:tcPr>
          <w:p w14:paraId="208909B7" w14:textId="77777777" w:rsidR="0000577E" w:rsidRPr="00DA4A49" w:rsidRDefault="0000577E" w:rsidP="00384313">
            <w:pPr>
              <w:pStyle w:val="Titel"/>
              <w:jc w:val="both"/>
            </w:pPr>
          </w:p>
        </w:tc>
        <w:tc>
          <w:tcPr>
            <w:tcW w:w="3684" w:type="dxa"/>
            <w:tcBorders>
              <w:top w:val="nil"/>
              <w:left w:val="nil"/>
              <w:bottom w:val="nil"/>
              <w:right w:val="nil"/>
            </w:tcBorders>
          </w:tcPr>
          <w:p w14:paraId="44467B5C" w14:textId="77777777" w:rsidR="0000577E" w:rsidRPr="00DA4A49" w:rsidRDefault="00165853" w:rsidP="00D30C41">
            <w:pPr>
              <w:rPr>
                <w:b/>
                <w:sz w:val="48"/>
                <w:szCs w:val="48"/>
              </w:rPr>
            </w:pPr>
            <w:bookmarkStart w:id="0" w:name="_Toc13651678"/>
            <w:bookmarkStart w:id="1" w:name="_Toc13652006"/>
            <w:bookmarkStart w:id="2" w:name="_Toc13652964"/>
            <w:bookmarkStart w:id="3" w:name="_Toc13653100"/>
            <w:bookmarkStart w:id="4" w:name="_Toc13743890"/>
            <w:bookmarkStart w:id="5" w:name="_Toc13746614"/>
            <w:bookmarkStart w:id="6" w:name="_Toc15374142"/>
            <w:bookmarkStart w:id="7" w:name="_Toc15377264"/>
            <w:bookmarkStart w:id="8" w:name="_Toc17188429"/>
            <w:r w:rsidRPr="00DA4A49">
              <w:rPr>
                <w:b/>
                <w:sz w:val="48"/>
                <w:szCs w:val="48"/>
              </w:rPr>
              <w:t>Memorandum</w:t>
            </w:r>
            <w:bookmarkEnd w:id="0"/>
            <w:bookmarkEnd w:id="1"/>
            <w:bookmarkEnd w:id="2"/>
            <w:bookmarkEnd w:id="3"/>
            <w:bookmarkEnd w:id="4"/>
            <w:bookmarkEnd w:id="5"/>
            <w:bookmarkEnd w:id="6"/>
            <w:bookmarkEnd w:id="7"/>
            <w:bookmarkEnd w:id="8"/>
          </w:p>
        </w:tc>
      </w:tr>
      <w:tr w:rsidR="00D03F83" w:rsidRPr="00DA4A49" w14:paraId="7E81FB74" w14:textId="77777777" w:rsidTr="00A46514">
        <w:tc>
          <w:tcPr>
            <w:tcW w:w="5685" w:type="dxa"/>
            <w:tcBorders>
              <w:top w:val="nil"/>
              <w:left w:val="nil"/>
              <w:bottom w:val="nil"/>
              <w:right w:val="nil"/>
            </w:tcBorders>
          </w:tcPr>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4525"/>
            </w:tblGrid>
            <w:tr w:rsidR="00D03F83" w:rsidRPr="00DA4A49" w14:paraId="7F66D90B" w14:textId="77777777" w:rsidTr="00A46514">
              <w:tc>
                <w:tcPr>
                  <w:tcW w:w="783" w:type="dxa"/>
                  <w:tcMar>
                    <w:left w:w="0" w:type="dxa"/>
                    <w:right w:w="0" w:type="dxa"/>
                  </w:tcMar>
                </w:tcPr>
                <w:p w14:paraId="51AB5F8B" w14:textId="77777777" w:rsidR="00D03F83" w:rsidRPr="00DA4A49" w:rsidRDefault="00D03F83" w:rsidP="00384313">
                  <w:pPr>
                    <w:pStyle w:val="KolofonFed"/>
                    <w:jc w:val="both"/>
                  </w:pPr>
                  <w:r w:rsidRPr="00DA4A49">
                    <w:t>Regarding:</w:t>
                  </w:r>
                </w:p>
              </w:tc>
              <w:tc>
                <w:tcPr>
                  <w:tcW w:w="4850" w:type="dxa"/>
                </w:tcPr>
                <w:p w14:paraId="367D4903" w14:textId="5E26A5AD" w:rsidR="00D03F83" w:rsidRPr="00DA4A49" w:rsidRDefault="00411626" w:rsidP="00237080">
                  <w:pPr>
                    <w:pStyle w:val="Kolofon"/>
                    <w:jc w:val="both"/>
                  </w:pPr>
                  <w:r>
                    <w:t>Guide to Format A</w:t>
                  </w:r>
                  <w:r w:rsidR="00E1162D" w:rsidRPr="00DA4A49">
                    <w:t>ssessment</w:t>
                  </w:r>
                </w:p>
              </w:tc>
            </w:tr>
            <w:tr w:rsidR="00D03F83" w:rsidRPr="00DA4A49" w14:paraId="0FAFE863" w14:textId="77777777" w:rsidTr="00A46514">
              <w:tc>
                <w:tcPr>
                  <w:tcW w:w="783" w:type="dxa"/>
                  <w:tcMar>
                    <w:left w:w="0" w:type="dxa"/>
                    <w:right w:w="0" w:type="dxa"/>
                  </w:tcMar>
                </w:tcPr>
                <w:p w14:paraId="27A17CD9" w14:textId="77777777" w:rsidR="00D03F83" w:rsidRPr="00DA4A49" w:rsidRDefault="00D03F83" w:rsidP="00384313">
                  <w:pPr>
                    <w:pStyle w:val="KolofonFed"/>
                    <w:jc w:val="both"/>
                  </w:pPr>
                  <w:r w:rsidRPr="00DA4A49">
                    <w:t>To:</w:t>
                  </w:r>
                </w:p>
              </w:tc>
              <w:tc>
                <w:tcPr>
                  <w:tcW w:w="4850" w:type="dxa"/>
                </w:tcPr>
                <w:p w14:paraId="793F626D" w14:textId="2934E339" w:rsidR="00D03F83" w:rsidRPr="00DA4A49" w:rsidRDefault="00E23E38" w:rsidP="00411626">
                  <w:pPr>
                    <w:pStyle w:val="Kolofon"/>
                    <w:jc w:val="both"/>
                  </w:pPr>
                  <w:r w:rsidRPr="00DA4A49">
                    <w:t xml:space="preserve">New </w:t>
                  </w:r>
                  <w:r w:rsidR="00411626">
                    <w:t>Preservation C</w:t>
                  </w:r>
                  <w:r w:rsidRPr="00DA4A49">
                    <w:t>oncept</w:t>
                  </w:r>
                </w:p>
              </w:tc>
            </w:tr>
            <w:tr w:rsidR="00D03F83" w:rsidRPr="00DA4A49" w14:paraId="13690E89" w14:textId="77777777" w:rsidTr="00A46514">
              <w:tc>
                <w:tcPr>
                  <w:tcW w:w="783" w:type="dxa"/>
                  <w:tcMar>
                    <w:left w:w="0" w:type="dxa"/>
                    <w:right w:w="0" w:type="dxa"/>
                  </w:tcMar>
                </w:tcPr>
                <w:p w14:paraId="6A72C9F2" w14:textId="77777777" w:rsidR="00D03F83" w:rsidRPr="00DA4A49" w:rsidRDefault="00D03F83" w:rsidP="00384313">
                  <w:pPr>
                    <w:pStyle w:val="KolofonFed"/>
                    <w:jc w:val="both"/>
                  </w:pPr>
                  <w:r w:rsidRPr="00DA4A49">
                    <w:t>From:</w:t>
                  </w:r>
                </w:p>
              </w:tc>
              <w:tc>
                <w:tcPr>
                  <w:tcW w:w="4850" w:type="dxa"/>
                </w:tcPr>
                <w:p w14:paraId="50BA3AA8" w14:textId="77777777" w:rsidR="00D03F83" w:rsidRPr="00DA4A49" w:rsidRDefault="00E23E38" w:rsidP="00E23E38">
                  <w:pPr>
                    <w:pStyle w:val="Kolofon"/>
                    <w:jc w:val="both"/>
                  </w:pPr>
                  <w:r w:rsidRPr="00DA4A49">
                    <w:t>Asbjørn Skødt</w:t>
                  </w:r>
                </w:p>
              </w:tc>
            </w:tr>
            <w:tr w:rsidR="001453EB" w:rsidRPr="00DA4A49" w14:paraId="7F52B3F8" w14:textId="77777777" w:rsidTr="00A46514">
              <w:tc>
                <w:tcPr>
                  <w:tcW w:w="783" w:type="dxa"/>
                  <w:tcMar>
                    <w:left w:w="0" w:type="dxa"/>
                    <w:right w:w="0" w:type="dxa"/>
                  </w:tcMar>
                </w:tcPr>
                <w:p w14:paraId="405F4688" w14:textId="77777777" w:rsidR="001453EB" w:rsidRPr="00DA4A49" w:rsidRDefault="001453EB" w:rsidP="00384313">
                  <w:pPr>
                    <w:pStyle w:val="KolofonFed"/>
                    <w:jc w:val="both"/>
                  </w:pPr>
                </w:p>
              </w:tc>
              <w:tc>
                <w:tcPr>
                  <w:tcW w:w="4850" w:type="dxa"/>
                </w:tcPr>
                <w:p w14:paraId="2221A20E" w14:textId="77777777" w:rsidR="001453EB" w:rsidRPr="00DA4A49" w:rsidRDefault="001453EB" w:rsidP="00384313">
                  <w:pPr>
                    <w:pStyle w:val="Kolofon"/>
                    <w:jc w:val="both"/>
                  </w:pPr>
                </w:p>
              </w:tc>
            </w:tr>
            <w:tr w:rsidR="00CB323B" w:rsidRPr="00DA4A49" w14:paraId="3BF9F094" w14:textId="77777777" w:rsidTr="00A46514">
              <w:tc>
                <w:tcPr>
                  <w:tcW w:w="783" w:type="dxa"/>
                  <w:tcMar>
                    <w:left w:w="0" w:type="dxa"/>
                    <w:right w:w="0" w:type="dxa"/>
                  </w:tcMar>
                </w:tcPr>
                <w:p w14:paraId="22CF3CD6" w14:textId="77777777" w:rsidR="00CB323B" w:rsidRPr="00DA4A49" w:rsidRDefault="00CB323B" w:rsidP="00384313">
                  <w:pPr>
                    <w:pStyle w:val="KolofonFed"/>
                    <w:jc w:val="both"/>
                  </w:pPr>
                </w:p>
              </w:tc>
              <w:tc>
                <w:tcPr>
                  <w:tcW w:w="4850" w:type="dxa"/>
                </w:tcPr>
                <w:p w14:paraId="035DAE72" w14:textId="77777777" w:rsidR="00CB323B" w:rsidRPr="00DA4A49" w:rsidRDefault="00CB323B" w:rsidP="00384313">
                  <w:pPr>
                    <w:pStyle w:val="Kolofon"/>
                    <w:jc w:val="both"/>
                  </w:pPr>
                </w:p>
              </w:tc>
            </w:tr>
            <w:tr w:rsidR="00CB323B" w:rsidRPr="00DA4A49" w14:paraId="212D7F7A" w14:textId="77777777" w:rsidTr="00A46514">
              <w:tc>
                <w:tcPr>
                  <w:tcW w:w="783" w:type="dxa"/>
                  <w:tcMar>
                    <w:left w:w="0" w:type="dxa"/>
                    <w:right w:w="0" w:type="dxa"/>
                  </w:tcMar>
                </w:tcPr>
                <w:p w14:paraId="7E8F3B33" w14:textId="77777777" w:rsidR="00CB323B" w:rsidRPr="00DA4A49" w:rsidRDefault="00CB323B" w:rsidP="00384313">
                  <w:pPr>
                    <w:pStyle w:val="KolofonFed"/>
                    <w:jc w:val="both"/>
                  </w:pPr>
                </w:p>
              </w:tc>
              <w:tc>
                <w:tcPr>
                  <w:tcW w:w="4850" w:type="dxa"/>
                </w:tcPr>
                <w:p w14:paraId="57DF00C6" w14:textId="77777777" w:rsidR="00CB323B" w:rsidRPr="00DA4A49" w:rsidRDefault="00CB323B" w:rsidP="00384313">
                  <w:pPr>
                    <w:pStyle w:val="Kolofon"/>
                    <w:jc w:val="both"/>
                  </w:pPr>
                </w:p>
              </w:tc>
            </w:tr>
          </w:tbl>
          <w:p w14:paraId="69803319" w14:textId="77777777" w:rsidR="00D03F83" w:rsidRPr="00DA4A49" w:rsidRDefault="00D03F83" w:rsidP="00384313">
            <w:pPr>
              <w:pStyle w:val="Kolofon"/>
              <w:jc w:val="both"/>
            </w:pPr>
          </w:p>
        </w:tc>
        <w:tc>
          <w:tcPr>
            <w:tcW w:w="552" w:type="dxa"/>
            <w:tcBorders>
              <w:top w:val="nil"/>
              <w:left w:val="nil"/>
              <w:bottom w:val="nil"/>
              <w:right w:val="nil"/>
            </w:tcBorders>
          </w:tcPr>
          <w:p w14:paraId="763546BB" w14:textId="77777777" w:rsidR="00D03F83" w:rsidRPr="00DA4A49" w:rsidRDefault="00D03F83" w:rsidP="00384313">
            <w:pPr>
              <w:pStyle w:val="Kolofon"/>
              <w:jc w:val="both"/>
            </w:pPr>
          </w:p>
        </w:tc>
        <w:tc>
          <w:tcPr>
            <w:tcW w:w="3684" w:type="dxa"/>
            <w:tcBorders>
              <w:top w:val="nil"/>
              <w:left w:val="nil"/>
              <w:bottom w:val="nil"/>
              <w:right w:val="nil"/>
            </w:tcBorders>
          </w:tcPr>
          <w:p w14:paraId="74E76F6A" w14:textId="0377474E" w:rsidR="00D03F83" w:rsidRPr="00DA4A49" w:rsidRDefault="00D03F83" w:rsidP="00384313">
            <w:pPr>
              <w:pStyle w:val="Kolofon"/>
              <w:jc w:val="both"/>
            </w:pPr>
            <w:r w:rsidRPr="00DA4A49">
              <w:t xml:space="preserve">Date: </w:t>
            </w:r>
            <w:sdt>
              <w:sdtPr>
                <w:alias w:val="Date"/>
                <w:tag w:val="ccDato"/>
                <w:id w:val="-1320578539"/>
                <w:placeholder>
                  <w:docPart w:val="50C02D531D0840F1A5C3DC44C3D2173D"/>
                </w:placeholder>
                <w:date w:fullDate="2020-05-29T00:00:00Z">
                  <w:dateFormat w:val="d. MMMM yyyy"/>
                  <w:lid w:val="en-GB"/>
                  <w:storeMappedDataAs w:val="dateTime"/>
                  <w:calendar w:val="gregorian"/>
                </w:date>
              </w:sdtPr>
              <w:sdtEndPr/>
              <w:sdtContent>
                <w:r w:rsidR="00D35014">
                  <w:t>29. May 2020</w:t>
                </w:r>
              </w:sdtContent>
            </w:sdt>
          </w:p>
          <w:p w14:paraId="6DAA1C88" w14:textId="77777777" w:rsidR="006B4D37" w:rsidRPr="00DA4A49" w:rsidRDefault="00A53D8F" w:rsidP="00384313">
            <w:pPr>
              <w:pStyle w:val="Kolofon"/>
              <w:jc w:val="both"/>
            </w:pPr>
            <w:r w:rsidRPr="00DA4A49">
              <w:t>Reference number: 19/06296</w:t>
            </w:r>
          </w:p>
          <w:p w14:paraId="32158452" w14:textId="77777777" w:rsidR="00D03F83" w:rsidRPr="00DA4A49" w:rsidRDefault="00D03F83" w:rsidP="00384313">
            <w:pPr>
              <w:pStyle w:val="Referencefelt"/>
              <w:jc w:val="both"/>
            </w:pPr>
          </w:p>
        </w:tc>
      </w:tr>
    </w:tbl>
    <w:sdt>
      <w:sdtPr>
        <w:rPr>
          <w:rFonts w:ascii="Times New Roman" w:eastAsiaTheme="minorHAnsi" w:hAnsi="Times New Roman" w:cstheme="minorBidi"/>
          <w:b w:val="0"/>
          <w:bCs w:val="0"/>
          <w:color w:val="auto"/>
          <w:sz w:val="20"/>
          <w:szCs w:val="22"/>
          <w:lang w:eastAsia="en-US"/>
        </w:rPr>
        <w:id w:val="-173347525"/>
        <w:docPartObj>
          <w:docPartGallery w:val="Table of Contents"/>
          <w:docPartUnique/>
        </w:docPartObj>
      </w:sdtPr>
      <w:sdtEndPr/>
      <w:sdtContent>
        <w:p w14:paraId="119A5D82" w14:textId="57F97E7D" w:rsidR="00DA4A49" w:rsidRPr="00DA4A49" w:rsidRDefault="00E74080" w:rsidP="00C74700">
          <w:pPr>
            <w:pStyle w:val="Overskrift"/>
            <w:rPr>
              <w:noProof/>
            </w:rPr>
          </w:pPr>
          <w:r>
            <w:rPr>
              <w:sz w:val="24"/>
            </w:rPr>
            <w:t>Table</w:t>
          </w:r>
          <w:r w:rsidR="00977CAF" w:rsidRPr="00DA4A49">
            <w:rPr>
              <w:sz w:val="24"/>
            </w:rPr>
            <w:t xml:space="preserve"> of contents</w:t>
          </w:r>
          <w:r w:rsidR="00977CAF" w:rsidRPr="00DA4A49">
            <w:rPr>
              <w:sz w:val="16"/>
            </w:rPr>
            <w:fldChar w:fldCharType="begin"/>
          </w:r>
          <w:r w:rsidR="00977CAF" w:rsidRPr="00DA4A49">
            <w:rPr>
              <w:sz w:val="16"/>
            </w:rPr>
            <w:instrText xml:space="preserve"> TOC \o "1-3" \h \z \u </w:instrText>
          </w:r>
          <w:r w:rsidR="00977CAF" w:rsidRPr="00DA4A49">
            <w:rPr>
              <w:sz w:val="16"/>
            </w:rPr>
            <w:fldChar w:fldCharType="separate"/>
          </w:r>
        </w:p>
        <w:p w14:paraId="6A01F36E" w14:textId="15306A5D" w:rsidR="00DA4A49" w:rsidRPr="00DA4A49" w:rsidRDefault="002E5B49">
          <w:pPr>
            <w:pStyle w:val="Indholdsfortegnelse1"/>
            <w:tabs>
              <w:tab w:val="right" w:leader="dot" w:pos="9911"/>
            </w:tabs>
            <w:rPr>
              <w:rFonts w:asciiTheme="minorHAnsi" w:eastAsiaTheme="minorEastAsia" w:hAnsiTheme="minorHAnsi"/>
              <w:noProof/>
              <w:sz w:val="22"/>
              <w:lang w:eastAsia="en-GB"/>
            </w:rPr>
          </w:pPr>
          <w:hyperlink w:anchor="_Toc45655521" w:history="1">
            <w:r w:rsidR="00DA4A49" w:rsidRPr="00DA4A49">
              <w:rPr>
                <w:rStyle w:val="Hyperlink"/>
                <w:noProof/>
              </w:rPr>
              <w:t>1. Introduction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_Toc45655521 \h </w:instrText>
            </w:r>
            <w:r w:rsidR="00DA4A49" w:rsidRPr="00DA4A49">
              <w:rPr>
                <w:noProof/>
                <w:webHidden/>
              </w:rPr>
            </w:r>
            <w:r w:rsidR="00DA4A49" w:rsidRPr="00DA4A49">
              <w:rPr>
                <w:noProof/>
                <w:webHidden/>
              </w:rPr>
              <w:fldChar w:fldCharType="separate"/>
            </w:r>
            <w:r w:rsidR="00DA4A49" w:rsidRPr="00DA4A49">
              <w:rPr>
                <w:noProof/>
                <w:webHidden/>
              </w:rPr>
              <w:t>2</w:t>
            </w:r>
            <w:r w:rsidR="00DA4A49" w:rsidRPr="00DA4A49">
              <w:rPr>
                <w:noProof/>
                <w:webHidden/>
              </w:rPr>
              <w:fldChar w:fldCharType="end"/>
            </w:r>
          </w:hyperlink>
        </w:p>
        <w:p w14:paraId="67E4AD6F" w14:textId="4A6E45A9" w:rsidR="00DA4A49" w:rsidRPr="00DA4A49" w:rsidRDefault="002E5B49">
          <w:pPr>
            <w:pStyle w:val="Indholdsfortegnelse1"/>
            <w:tabs>
              <w:tab w:val="right" w:leader="dot" w:pos="9911"/>
            </w:tabs>
            <w:rPr>
              <w:rFonts w:asciiTheme="minorHAnsi" w:eastAsiaTheme="minorEastAsia" w:hAnsiTheme="minorHAnsi"/>
              <w:noProof/>
              <w:sz w:val="22"/>
              <w:lang w:eastAsia="en-GB"/>
            </w:rPr>
          </w:pPr>
          <w:hyperlink w:anchor="_Toc45655522" w:history="1">
            <w:r w:rsidR="00DA4A49" w:rsidRPr="00DA4A49">
              <w:rPr>
                <w:rStyle w:val="Hyperlink"/>
                <w:noProof/>
              </w:rPr>
              <w:t>2. Method</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_Toc45655522 \h </w:instrText>
            </w:r>
            <w:r w:rsidR="00DA4A49" w:rsidRPr="00DA4A49">
              <w:rPr>
                <w:noProof/>
                <w:webHidden/>
              </w:rPr>
            </w:r>
            <w:r w:rsidR="00DA4A49" w:rsidRPr="00DA4A49">
              <w:rPr>
                <w:noProof/>
                <w:webHidden/>
              </w:rPr>
              <w:fldChar w:fldCharType="separate"/>
            </w:r>
            <w:r w:rsidR="00DA4A49" w:rsidRPr="00DA4A49">
              <w:rPr>
                <w:noProof/>
                <w:webHidden/>
              </w:rPr>
              <w:t>3</w:t>
            </w:r>
            <w:r w:rsidR="00DA4A49" w:rsidRPr="00DA4A49">
              <w:rPr>
                <w:noProof/>
                <w:webHidden/>
              </w:rPr>
              <w:fldChar w:fldCharType="end"/>
            </w:r>
          </w:hyperlink>
        </w:p>
        <w:p w14:paraId="4ADE596F" w14:textId="5C7C6F98" w:rsidR="00DA4A49" w:rsidRPr="00DA4A49" w:rsidRDefault="002E5B49">
          <w:pPr>
            <w:pStyle w:val="Indholdsfortegnelse1"/>
            <w:tabs>
              <w:tab w:val="right" w:leader="dot" w:pos="9911"/>
            </w:tabs>
            <w:rPr>
              <w:rFonts w:asciiTheme="minorHAnsi" w:eastAsiaTheme="minorEastAsia" w:hAnsiTheme="minorHAnsi"/>
              <w:noProof/>
              <w:sz w:val="22"/>
              <w:lang w:eastAsia="en-GB"/>
            </w:rPr>
          </w:pPr>
          <w:hyperlink w:anchor="_Toc45655523" w:history="1">
            <w:r w:rsidR="00DA4A49" w:rsidRPr="00DA4A49">
              <w:rPr>
                <w:rStyle w:val="Hyperlink"/>
                <w:noProof/>
              </w:rPr>
              <w:t>3. Criteria</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_Toc45655523 \h </w:instrText>
            </w:r>
            <w:r w:rsidR="00DA4A49" w:rsidRPr="00DA4A49">
              <w:rPr>
                <w:noProof/>
                <w:webHidden/>
              </w:rPr>
            </w:r>
            <w:r w:rsidR="00DA4A49" w:rsidRPr="00DA4A49">
              <w:rPr>
                <w:noProof/>
                <w:webHidden/>
              </w:rPr>
              <w:fldChar w:fldCharType="separate"/>
            </w:r>
            <w:r w:rsidR="00DA4A49" w:rsidRPr="00DA4A49">
              <w:rPr>
                <w:noProof/>
                <w:webHidden/>
              </w:rPr>
              <w:t>3</w:t>
            </w:r>
            <w:r w:rsidR="00DA4A49" w:rsidRPr="00DA4A49">
              <w:rPr>
                <w:noProof/>
                <w:webHidden/>
              </w:rPr>
              <w:fldChar w:fldCharType="end"/>
            </w:r>
          </w:hyperlink>
        </w:p>
        <w:p w14:paraId="4F19D68F" w14:textId="59894BE7"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24" w:history="1">
            <w:r w:rsidR="00DA4A49" w:rsidRPr="00DA4A49">
              <w:rPr>
                <w:rStyle w:val="Hyperlink"/>
                <w:noProof/>
              </w:rPr>
              <w:t>3.1. Prevalence</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_Toc45655524 \h </w:instrText>
            </w:r>
            <w:r w:rsidR="00DA4A49" w:rsidRPr="00DA4A49">
              <w:rPr>
                <w:noProof/>
                <w:webHidden/>
              </w:rPr>
            </w:r>
            <w:r w:rsidR="00DA4A49" w:rsidRPr="00DA4A49">
              <w:rPr>
                <w:noProof/>
                <w:webHidden/>
              </w:rPr>
              <w:fldChar w:fldCharType="separate"/>
            </w:r>
            <w:r w:rsidR="00DA4A49" w:rsidRPr="00DA4A49">
              <w:rPr>
                <w:noProof/>
                <w:webHidden/>
              </w:rPr>
              <w:t>3</w:t>
            </w:r>
            <w:r w:rsidR="00DA4A49" w:rsidRPr="00DA4A49">
              <w:rPr>
                <w:noProof/>
                <w:webHidden/>
              </w:rPr>
              <w:fldChar w:fldCharType="end"/>
            </w:r>
          </w:hyperlink>
        </w:p>
        <w:p w14:paraId="2D49009F" w14:textId="605FBD56"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25" w:history="1">
            <w:r w:rsidR="00DA4A49" w:rsidRPr="00DA4A49">
              <w:rPr>
                <w:rStyle w:val="Hyperlink"/>
                <w:noProof/>
              </w:rPr>
              <w:t>3.2. Prevalence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_Toc45655525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64A990FA" w14:textId="377C367E"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26" w:history="1">
            <w:r w:rsidR="00DA4A49" w:rsidRPr="00DA4A49">
              <w:rPr>
                <w:rStyle w:val="Hyperlink"/>
                <w:noProof/>
              </w:rPr>
              <w:t>3.3. Lifespan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_Toc45655526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582BB005" w14:textId="12B8A75C"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27" w:history="1">
            <w:r w:rsidR="00DA4A49" w:rsidRPr="00DA4A49">
              <w:rPr>
                <w:rStyle w:val="Hyperlink"/>
                <w:noProof/>
              </w:rPr>
              <w:t>3.4. Lifespan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_Toc45655527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1F0C8A8F" w14:textId="3493DC35"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28" w:history="1">
            <w:r w:rsidR="00DA4A49" w:rsidRPr="00DA4A49">
              <w:rPr>
                <w:rStyle w:val="Hyperlink"/>
                <w:noProof/>
              </w:rPr>
              <w:t>3.5. Documentation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_Toc45655528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3F2C4227" w14:textId="5F524D24"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29" w:history="1">
            <w:r w:rsidR="00DA4A49" w:rsidRPr="00DA4A49">
              <w:rPr>
                <w:rStyle w:val="Hyperlink"/>
                <w:noProof/>
              </w:rPr>
              <w:t>3.6. Documentation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_Toc45655529 \h </w:instrText>
            </w:r>
            <w:r w:rsidR="00DA4A49" w:rsidRPr="00DA4A49">
              <w:rPr>
                <w:noProof/>
                <w:webHidden/>
              </w:rPr>
            </w:r>
            <w:r w:rsidR="00DA4A49" w:rsidRPr="00DA4A49">
              <w:rPr>
                <w:noProof/>
                <w:webHidden/>
              </w:rPr>
              <w:fldChar w:fldCharType="separate"/>
            </w:r>
            <w:r w:rsidR="00DA4A49" w:rsidRPr="00DA4A49">
              <w:rPr>
                <w:noProof/>
                <w:webHidden/>
              </w:rPr>
              <w:t>4</w:t>
            </w:r>
            <w:r w:rsidR="00DA4A49" w:rsidRPr="00DA4A49">
              <w:rPr>
                <w:noProof/>
                <w:webHidden/>
              </w:rPr>
              <w:fldChar w:fldCharType="end"/>
            </w:r>
          </w:hyperlink>
        </w:p>
        <w:p w14:paraId="1FF2A078" w14:textId="3244E9E4"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0" w:history="1">
            <w:r w:rsidR="00DA4A49" w:rsidRPr="00DA4A49">
              <w:rPr>
                <w:rStyle w:val="Hyperlink"/>
                <w:noProof/>
              </w:rPr>
              <w:t>3.7. Documentation III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_Toc45655530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3A02EE51" w14:textId="1ED599B0"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1" w:history="1">
            <w:r w:rsidR="00DA4A49" w:rsidRPr="00DA4A49">
              <w:rPr>
                <w:rStyle w:val="Hyperlink"/>
                <w:noProof/>
              </w:rPr>
              <w:t xml:space="preserve">3.8. </w:t>
            </w:r>
            <w:r w:rsidR="00411626">
              <w:rPr>
                <w:rStyle w:val="Hyperlink"/>
                <w:noProof/>
              </w:rPr>
              <w:t>Licensing</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_Toc45655531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1D7D6149" w14:textId="53525845"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2" w:history="1">
            <w:r w:rsidR="00DA4A49" w:rsidRPr="00DA4A49">
              <w:rPr>
                <w:rStyle w:val="Hyperlink"/>
                <w:noProof/>
              </w:rPr>
              <w:t>3.9. Structure</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_Toc45655532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6E09E869" w14:textId="620F599F"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3" w:history="1">
            <w:r w:rsidR="00DA4A49" w:rsidRPr="00DA4A49">
              <w:rPr>
                <w:rStyle w:val="Hyperlink"/>
                <w:noProof/>
              </w:rPr>
              <w:t>3.10. Structure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_Toc45655533 \h </w:instrText>
            </w:r>
            <w:r w:rsidR="00DA4A49" w:rsidRPr="00DA4A49">
              <w:rPr>
                <w:noProof/>
                <w:webHidden/>
              </w:rPr>
            </w:r>
            <w:r w:rsidR="00DA4A49" w:rsidRPr="00DA4A49">
              <w:rPr>
                <w:noProof/>
                <w:webHidden/>
              </w:rPr>
              <w:fldChar w:fldCharType="separate"/>
            </w:r>
            <w:r w:rsidR="00DA4A49" w:rsidRPr="00DA4A49">
              <w:rPr>
                <w:noProof/>
                <w:webHidden/>
              </w:rPr>
              <w:t>5</w:t>
            </w:r>
            <w:r w:rsidR="00DA4A49" w:rsidRPr="00DA4A49">
              <w:rPr>
                <w:noProof/>
                <w:webHidden/>
              </w:rPr>
              <w:fldChar w:fldCharType="end"/>
            </w:r>
          </w:hyperlink>
        </w:p>
        <w:p w14:paraId="0D25FB82" w14:textId="3FE1C18C"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4" w:history="1">
            <w:r w:rsidR="00DA4A49" w:rsidRPr="00DA4A49">
              <w:rPr>
                <w:rStyle w:val="Hyperlink"/>
                <w:noProof/>
              </w:rPr>
              <w:t xml:space="preserve">3.11. </w:t>
            </w:r>
            <w:r w:rsidR="00411626">
              <w:rPr>
                <w:rStyle w:val="Hyperlink"/>
                <w:noProof/>
              </w:rPr>
              <w:t>Significant properties</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_Toc45655534 \h </w:instrText>
            </w:r>
            <w:r w:rsidR="00DA4A49" w:rsidRPr="00DA4A49">
              <w:rPr>
                <w:noProof/>
                <w:webHidden/>
              </w:rPr>
            </w:r>
            <w:r w:rsidR="00DA4A49" w:rsidRPr="00DA4A49">
              <w:rPr>
                <w:noProof/>
                <w:webHidden/>
              </w:rPr>
              <w:fldChar w:fldCharType="separate"/>
            </w:r>
            <w:r w:rsidR="00DA4A49" w:rsidRPr="00DA4A49">
              <w:rPr>
                <w:noProof/>
                <w:webHidden/>
              </w:rPr>
              <w:t>6</w:t>
            </w:r>
            <w:r w:rsidR="00DA4A49" w:rsidRPr="00DA4A49">
              <w:rPr>
                <w:noProof/>
                <w:webHidden/>
              </w:rPr>
              <w:fldChar w:fldCharType="end"/>
            </w:r>
          </w:hyperlink>
        </w:p>
        <w:p w14:paraId="052E6B58" w14:textId="0DA1B245"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5" w:history="1">
            <w:r w:rsidR="00DA4A49" w:rsidRPr="00DA4A49">
              <w:rPr>
                <w:rStyle w:val="Hyperlink"/>
                <w:noProof/>
              </w:rPr>
              <w:t xml:space="preserve">3.12. </w:t>
            </w:r>
            <w:r w:rsidR="00411626">
              <w:rPr>
                <w:rStyle w:val="Hyperlink"/>
                <w:noProof/>
              </w:rPr>
              <w:t>Dissemination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_Toc45655535 \h </w:instrText>
            </w:r>
            <w:r w:rsidR="00DA4A49" w:rsidRPr="00DA4A49">
              <w:rPr>
                <w:noProof/>
                <w:webHidden/>
              </w:rPr>
            </w:r>
            <w:r w:rsidR="00DA4A49" w:rsidRPr="00DA4A49">
              <w:rPr>
                <w:noProof/>
                <w:webHidden/>
              </w:rPr>
              <w:fldChar w:fldCharType="separate"/>
            </w:r>
            <w:r w:rsidR="00DA4A49" w:rsidRPr="00DA4A49">
              <w:rPr>
                <w:noProof/>
                <w:webHidden/>
              </w:rPr>
              <w:t>6</w:t>
            </w:r>
            <w:r w:rsidR="00DA4A49" w:rsidRPr="00DA4A49">
              <w:rPr>
                <w:noProof/>
                <w:webHidden/>
              </w:rPr>
              <w:fldChar w:fldCharType="end"/>
            </w:r>
          </w:hyperlink>
        </w:p>
        <w:p w14:paraId="60D8BC86" w14:textId="02B4FF25"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6" w:history="1">
            <w:r w:rsidR="00DA4A49" w:rsidRPr="00DA4A49">
              <w:rPr>
                <w:rStyle w:val="Hyperlink"/>
                <w:noProof/>
              </w:rPr>
              <w:t>3.13. Searchability</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_Toc45655536 \h </w:instrText>
            </w:r>
            <w:r w:rsidR="00DA4A49" w:rsidRPr="00DA4A49">
              <w:rPr>
                <w:noProof/>
                <w:webHidden/>
              </w:rPr>
            </w:r>
            <w:r w:rsidR="00DA4A49" w:rsidRPr="00DA4A49">
              <w:rPr>
                <w:noProof/>
                <w:webHidden/>
              </w:rPr>
              <w:fldChar w:fldCharType="separate"/>
            </w:r>
            <w:r w:rsidR="00DA4A49" w:rsidRPr="00DA4A49">
              <w:rPr>
                <w:noProof/>
                <w:webHidden/>
              </w:rPr>
              <w:t>6</w:t>
            </w:r>
            <w:r w:rsidR="00DA4A49" w:rsidRPr="00DA4A49">
              <w:rPr>
                <w:noProof/>
                <w:webHidden/>
              </w:rPr>
              <w:fldChar w:fldCharType="end"/>
            </w:r>
          </w:hyperlink>
        </w:p>
        <w:p w14:paraId="75C54B4D" w14:textId="1B1FB360"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7" w:history="1">
            <w:r w:rsidR="00DA4A49" w:rsidRPr="00DA4A49">
              <w:rPr>
                <w:rStyle w:val="Hyperlink"/>
                <w:noProof/>
              </w:rPr>
              <w:t>3.14. Interoperability</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_Toc45655537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2CE6B505" w14:textId="22484287"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8" w:history="1">
            <w:r w:rsidR="00DA4A49" w:rsidRPr="00DA4A49">
              <w:rPr>
                <w:rStyle w:val="Hyperlink"/>
                <w:noProof/>
              </w:rPr>
              <w:t>3.15. Testing</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_Toc45655538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29BB57F6" w14:textId="7F98D460"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39" w:history="1">
            <w:r w:rsidR="00DA4A49" w:rsidRPr="00DA4A49">
              <w:rPr>
                <w:rStyle w:val="Hyperlink"/>
                <w:noProof/>
              </w:rPr>
              <w:t>3.16. Testing II</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_Toc45655539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132A355D" w14:textId="36F1C7D1"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40" w:history="1">
            <w:r w:rsidR="00DA4A49" w:rsidRPr="00DA4A49">
              <w:rPr>
                <w:rStyle w:val="Hyperlink"/>
                <w:noProof/>
              </w:rPr>
              <w:t>3.17. Compression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_Toc45655540 \h </w:instrText>
            </w:r>
            <w:r w:rsidR="00DA4A49" w:rsidRPr="00DA4A49">
              <w:rPr>
                <w:noProof/>
                <w:webHidden/>
              </w:rPr>
            </w:r>
            <w:r w:rsidR="00DA4A49" w:rsidRPr="00DA4A49">
              <w:rPr>
                <w:noProof/>
                <w:webHidden/>
              </w:rPr>
              <w:fldChar w:fldCharType="separate"/>
            </w:r>
            <w:r w:rsidR="00DA4A49" w:rsidRPr="00DA4A49">
              <w:rPr>
                <w:noProof/>
                <w:webHidden/>
              </w:rPr>
              <w:t>7</w:t>
            </w:r>
            <w:r w:rsidR="00DA4A49" w:rsidRPr="00DA4A49">
              <w:rPr>
                <w:noProof/>
                <w:webHidden/>
              </w:rPr>
              <w:fldChar w:fldCharType="end"/>
            </w:r>
          </w:hyperlink>
        </w:p>
        <w:p w14:paraId="554DDEB7" w14:textId="300CEF46"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41" w:history="1">
            <w:r w:rsidR="00DA4A49" w:rsidRPr="00DA4A49">
              <w:rPr>
                <w:rStyle w:val="Hyperlink"/>
                <w:noProof/>
              </w:rPr>
              <w:t>3.18. Storage</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_Toc45655541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2765F995" w14:textId="446BE957"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42" w:history="1">
            <w:r w:rsidR="00DA4A49" w:rsidRPr="00DA4A49">
              <w:rPr>
                <w:rStyle w:val="Hyperlink"/>
                <w:noProof/>
              </w:rPr>
              <w:t>3.19. Migration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_Toc45655542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0E24A093" w14:textId="13E8DF3F"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43" w:history="1">
            <w:r w:rsidR="00DA4A49" w:rsidRPr="00DA4A49">
              <w:rPr>
                <w:rStyle w:val="Hyperlink"/>
                <w:noProof/>
              </w:rPr>
              <w:t>3.20. Compatibility</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_Toc45655543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2E30D9E8" w14:textId="22B3E8AB" w:rsidR="00DA4A49" w:rsidRPr="00DA4A49" w:rsidRDefault="002E5B49">
          <w:pPr>
            <w:pStyle w:val="Indholdsfortegnelse1"/>
            <w:tabs>
              <w:tab w:val="right" w:leader="dot" w:pos="9911"/>
            </w:tabs>
            <w:rPr>
              <w:rFonts w:asciiTheme="minorHAnsi" w:eastAsiaTheme="minorEastAsia" w:hAnsiTheme="minorHAnsi"/>
              <w:noProof/>
              <w:sz w:val="22"/>
              <w:lang w:eastAsia="en-GB"/>
            </w:rPr>
          </w:pPr>
          <w:hyperlink w:anchor="_Toc45655544" w:history="1">
            <w:r w:rsidR="00DA4A49" w:rsidRPr="00DA4A49">
              <w:rPr>
                <w:rStyle w:val="Hyperlink"/>
                <w:noProof/>
              </w:rPr>
              <w:t>4. Overall assessment</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_Toc45655544 \h </w:instrText>
            </w:r>
            <w:r w:rsidR="00DA4A49" w:rsidRPr="00DA4A49">
              <w:rPr>
                <w:noProof/>
                <w:webHidden/>
              </w:rPr>
            </w:r>
            <w:r w:rsidR="00DA4A49" w:rsidRPr="00DA4A49">
              <w:rPr>
                <w:noProof/>
                <w:webHidden/>
              </w:rPr>
              <w:fldChar w:fldCharType="separate"/>
            </w:r>
            <w:r w:rsidR="00DA4A49" w:rsidRPr="00DA4A49">
              <w:rPr>
                <w:noProof/>
                <w:webHidden/>
              </w:rPr>
              <w:t>8</w:t>
            </w:r>
            <w:r w:rsidR="00DA4A49" w:rsidRPr="00DA4A49">
              <w:rPr>
                <w:noProof/>
                <w:webHidden/>
              </w:rPr>
              <w:fldChar w:fldCharType="end"/>
            </w:r>
          </w:hyperlink>
        </w:p>
        <w:p w14:paraId="23245D18" w14:textId="7130EAC8" w:rsidR="00DA4A49" w:rsidRPr="00DA4A49" w:rsidRDefault="002E5B49">
          <w:pPr>
            <w:pStyle w:val="Indholdsfortegnelse1"/>
            <w:tabs>
              <w:tab w:val="right" w:leader="dot" w:pos="9911"/>
            </w:tabs>
            <w:rPr>
              <w:rFonts w:asciiTheme="minorHAnsi" w:eastAsiaTheme="minorEastAsia" w:hAnsiTheme="minorHAnsi"/>
              <w:noProof/>
              <w:sz w:val="22"/>
              <w:lang w:eastAsia="en-GB"/>
            </w:rPr>
          </w:pPr>
          <w:hyperlink w:anchor="_Toc45655545" w:history="1">
            <w:r w:rsidR="00DA4A49" w:rsidRPr="00DA4A49">
              <w:rPr>
                <w:rStyle w:val="Hyperlink"/>
                <w:noProof/>
              </w:rPr>
              <w:t>5. Conclusion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_Toc45655545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451423F5" w14:textId="4D8A62A8" w:rsidR="00DA4A49" w:rsidRPr="00DA4A49" w:rsidRDefault="002E5B49">
          <w:pPr>
            <w:pStyle w:val="Indholdsfortegnelse1"/>
            <w:tabs>
              <w:tab w:val="right" w:leader="dot" w:pos="9911"/>
            </w:tabs>
            <w:rPr>
              <w:rFonts w:asciiTheme="minorHAnsi" w:eastAsiaTheme="minorEastAsia" w:hAnsiTheme="minorHAnsi"/>
              <w:noProof/>
              <w:sz w:val="22"/>
              <w:lang w:eastAsia="en-GB"/>
            </w:rPr>
          </w:pPr>
          <w:hyperlink w:anchor="_Toc45655546" w:history="1">
            <w:r w:rsidR="00DA4A49" w:rsidRPr="00DA4A49">
              <w:rPr>
                <w:rStyle w:val="Hyperlink"/>
                <w:noProof/>
              </w:rPr>
              <w:t>6. Appendix</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_Toc45655546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30B4375C" w14:textId="7B0CA68B"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47" w:history="1">
            <w:r w:rsidR="00DA4A49" w:rsidRPr="00DA4A49">
              <w:rPr>
                <w:rStyle w:val="Hyperlink"/>
                <w:noProof/>
              </w:rPr>
              <w:t>6.1. Sources of inspiration</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_Toc45655547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0CBC9799" w14:textId="5B1B66C6" w:rsidR="00DA4A49" w:rsidRPr="00DA4A49" w:rsidRDefault="002E5B49">
          <w:pPr>
            <w:pStyle w:val="Indholdsfortegnelse2"/>
            <w:tabs>
              <w:tab w:val="right" w:leader="dot" w:pos="9911"/>
            </w:tabs>
            <w:rPr>
              <w:rFonts w:asciiTheme="minorHAnsi" w:eastAsiaTheme="minorEastAsia" w:hAnsiTheme="minorHAnsi"/>
              <w:noProof/>
              <w:sz w:val="22"/>
              <w:lang w:eastAsia="en-GB"/>
            </w:rPr>
          </w:pPr>
          <w:hyperlink w:anchor="_Toc45655548" w:history="1">
            <w:r w:rsidR="00DA4A49" w:rsidRPr="00DA4A49">
              <w:rPr>
                <w:rStyle w:val="Hyperlink"/>
                <w:noProof/>
              </w:rPr>
              <w:t>6.2. Rejected criteria</w:t>
            </w:r>
            <w:r w:rsidR="00DA4A49" w:rsidRPr="00DA4A49">
              <w:rPr>
                <w:noProof/>
                <w:webHidden/>
              </w:rPr>
              <w:tab/>
            </w:r>
            <w:r w:rsidR="00DA4A49" w:rsidRPr="00DA4A49">
              <w:rPr>
                <w:noProof/>
                <w:webHidden/>
              </w:rPr>
              <w:fldChar w:fldCharType="begin"/>
            </w:r>
            <w:r w:rsidR="00DA4A49" w:rsidRPr="00DA4A49">
              <w:rPr>
                <w:noProof/>
                <w:webHidden/>
              </w:rPr>
              <w:instrText xml:space="preserve"> PAGEREF _Toc45655548 \h </w:instrText>
            </w:r>
            <w:r w:rsidR="00DA4A49" w:rsidRPr="00DA4A49">
              <w:rPr>
                <w:noProof/>
                <w:webHidden/>
              </w:rPr>
            </w:r>
            <w:r w:rsidR="00DA4A49" w:rsidRPr="00DA4A49">
              <w:rPr>
                <w:noProof/>
                <w:webHidden/>
              </w:rPr>
              <w:fldChar w:fldCharType="separate"/>
            </w:r>
            <w:r w:rsidR="00DA4A49" w:rsidRPr="00DA4A49">
              <w:rPr>
                <w:noProof/>
                <w:webHidden/>
              </w:rPr>
              <w:t>9</w:t>
            </w:r>
            <w:r w:rsidR="00DA4A49" w:rsidRPr="00DA4A49">
              <w:rPr>
                <w:noProof/>
                <w:webHidden/>
              </w:rPr>
              <w:fldChar w:fldCharType="end"/>
            </w:r>
          </w:hyperlink>
        </w:p>
        <w:p w14:paraId="4E28501F" w14:textId="77777777" w:rsidR="00977CAF" w:rsidRPr="00DA4A49" w:rsidRDefault="00977CAF">
          <w:r w:rsidRPr="00DA4A49">
            <w:rPr>
              <w:b/>
              <w:bCs/>
              <w:sz w:val="14"/>
            </w:rPr>
            <w:fldChar w:fldCharType="end"/>
          </w:r>
        </w:p>
      </w:sdtContent>
    </w:sdt>
    <w:p w14:paraId="7B9699E3" w14:textId="77777777" w:rsidR="00CB323B" w:rsidRPr="00DA4A49" w:rsidRDefault="00C8555E" w:rsidP="00384313">
      <w:pPr>
        <w:pStyle w:val="Overskrift1"/>
        <w:jc w:val="both"/>
      </w:pPr>
      <w:bookmarkStart w:id="9" w:name="_Toc45655521"/>
      <w:r w:rsidRPr="00DA4A49">
        <w:t>1. Introduction</w:t>
      </w:r>
      <w:bookmarkEnd w:id="9"/>
    </w:p>
    <w:p w14:paraId="5B9A977E" w14:textId="77777777" w:rsidR="00F277F7" w:rsidRPr="00DA4A49" w:rsidRDefault="00AE315E" w:rsidP="00D30C41">
      <w:pPr>
        <w:jc w:val="both"/>
      </w:pPr>
      <w:r w:rsidRPr="00DA4A49">
        <w:t>The purpose of the memorandum is to create a methodical framework and formalisation of the Danish National Archives’ ongoing work concerning and discussing the approval of new formats for long-term preservation in the Danish National Archives’ preservation system.</w:t>
      </w:r>
    </w:p>
    <w:p w14:paraId="54B2AAB1" w14:textId="50E74294" w:rsidR="00747A91" w:rsidRPr="00DA4A49" w:rsidRDefault="002C61F1" w:rsidP="00D30C41">
      <w:pPr>
        <w:jc w:val="both"/>
      </w:pPr>
      <w:r w:rsidRPr="00DA4A49">
        <w:t xml:space="preserve">It is a condition that the use of data by authorities and private archive creators has a considerable range in the selection of formats, and the use </w:t>
      </w:r>
      <w:proofErr w:type="gramStart"/>
      <w:r w:rsidRPr="00DA4A49">
        <w:t>is often not based</w:t>
      </w:r>
      <w:proofErr w:type="gramEnd"/>
      <w:r w:rsidRPr="00DA4A49">
        <w:t xml:space="preserve"> on a specific strategy for selecting formats. The preservation of both the amount in formats as well as the formats’ </w:t>
      </w:r>
      <w:r w:rsidR="00411626">
        <w:t>significant properties</w:t>
      </w:r>
      <w:r w:rsidRPr="00DA4A49">
        <w:t xml:space="preserve"> entails significant complexities for an archive’s ability to safeguard digital preservation, and consequently there are two opposing forces in choosing a migration strategy. It results in that the ability to provide access to archived data in the future as well as maintain cost-effective preservation is significantly more secure if data is homogeneous and thus based on a few selected formats. </w:t>
      </w:r>
      <w:proofErr w:type="gramStart"/>
      <w:r w:rsidRPr="00DA4A49">
        <w:t>However, homogeneity often occurs at the expense of authenticity, and it is in this area of tension that it makes sense to create the framework to allow new formats to be included within the collections of the Danish National Archives</w:t>
      </w:r>
      <w:r w:rsidR="0077158F" w:rsidRPr="00DA4A49">
        <w:rPr>
          <w:rStyle w:val="Fodnotehenvisning"/>
        </w:rPr>
        <w:footnoteReference w:id="1"/>
      </w:r>
      <w:r w:rsidRPr="00DA4A49">
        <w:t xml:space="preserve"> on an informed and documented basis, so that the Danish National Archives may make authentic data available to researchers and other archive users as far in the future as possible.</w:t>
      </w:r>
      <w:proofErr w:type="gramEnd"/>
    </w:p>
    <w:p w14:paraId="654B340C" w14:textId="729FABA0" w:rsidR="00EA6752" w:rsidRPr="00DA4A49" w:rsidRDefault="00F82D97" w:rsidP="00D30C41">
      <w:pPr>
        <w:jc w:val="both"/>
      </w:pPr>
      <w:r w:rsidRPr="00DA4A49">
        <w:t xml:space="preserve">For this purpose, a number of criteria for assessing formats </w:t>
      </w:r>
      <w:proofErr w:type="gramStart"/>
      <w:r w:rsidRPr="00DA4A49">
        <w:t xml:space="preserve">have been selected and framed in a </w:t>
      </w:r>
      <w:r w:rsidR="00E74080">
        <w:t>matrix</w:t>
      </w:r>
      <w:proofErr w:type="gramEnd"/>
      <w:r w:rsidRPr="00DA4A49">
        <w:t xml:space="preserve">. The memorandum serves as a guide to the methodological application of </w:t>
      </w:r>
      <w:proofErr w:type="spellStart"/>
      <w:r w:rsidR="00E74080" w:rsidRPr="00E74080">
        <w:rPr>
          <w:i/>
        </w:rPr>
        <w:t>Matrix_</w:t>
      </w:r>
      <w:r w:rsidR="00E74080">
        <w:rPr>
          <w:i/>
          <w:iCs/>
        </w:rPr>
        <w:t>Format</w:t>
      </w:r>
      <w:proofErr w:type="spellEnd"/>
      <w:r w:rsidR="00E74080">
        <w:rPr>
          <w:i/>
          <w:iCs/>
        </w:rPr>
        <w:t xml:space="preserve"> Assessment</w:t>
      </w:r>
      <w:r w:rsidRPr="00DA4A49">
        <w:rPr>
          <w:i/>
        </w:rPr>
        <w:t xml:space="preserve"> v2.1</w:t>
      </w:r>
      <w:r w:rsidR="001D7F16" w:rsidRPr="00DA4A49">
        <w:rPr>
          <w:rStyle w:val="Fodnotehenvisning"/>
        </w:rPr>
        <w:footnoteReference w:id="2"/>
      </w:r>
      <w:r w:rsidRPr="00DA4A49">
        <w:t xml:space="preserve">. The result of the method is a concrete recommendation that can be included in the decision to approve a new preservation format at the management level. The </w:t>
      </w:r>
      <w:r w:rsidR="002E5B49">
        <w:t>matrix</w:t>
      </w:r>
      <w:bookmarkStart w:id="10" w:name="_GoBack"/>
      <w:bookmarkEnd w:id="10"/>
      <w:r w:rsidRPr="00DA4A49">
        <w:t xml:space="preserve"> is therefore not authoritative or a basis for automatic decisions.</w:t>
      </w:r>
    </w:p>
    <w:p w14:paraId="111891D8" w14:textId="77777777" w:rsidR="00C8555E" w:rsidRPr="00DA4A49" w:rsidRDefault="00C8555E" w:rsidP="00384313">
      <w:pPr>
        <w:pStyle w:val="Overskrift1"/>
        <w:jc w:val="both"/>
      </w:pPr>
      <w:bookmarkStart w:id="11" w:name="_Toc45655522"/>
      <w:r w:rsidRPr="00DA4A49">
        <w:lastRenderedPageBreak/>
        <w:t>2. Method</w:t>
      </w:r>
      <w:bookmarkEnd w:id="11"/>
    </w:p>
    <w:p w14:paraId="769FCB01" w14:textId="6341D347" w:rsidR="00F647D7" w:rsidRPr="00DA4A49" w:rsidRDefault="005132CE" w:rsidP="00D30C41">
      <w:pPr>
        <w:jc w:val="both"/>
      </w:pPr>
      <w:r w:rsidRPr="00DA4A49">
        <w:t xml:space="preserve">The section describes </w:t>
      </w:r>
      <w:proofErr w:type="gramStart"/>
      <w:r w:rsidRPr="00DA4A49">
        <w:t>the method itself and how it is used</w:t>
      </w:r>
      <w:proofErr w:type="gramEnd"/>
      <w:r w:rsidRPr="00DA4A49">
        <w:t xml:space="preserve">. The method </w:t>
      </w:r>
      <w:proofErr w:type="gramStart"/>
      <w:r w:rsidRPr="00DA4A49">
        <w:t>is linked</w:t>
      </w:r>
      <w:proofErr w:type="gramEnd"/>
      <w:r w:rsidRPr="00DA4A49">
        <w:t xml:space="preserve"> to completing the previously mentioned </w:t>
      </w:r>
      <w:proofErr w:type="spellStart"/>
      <w:r w:rsidR="00E74080" w:rsidRPr="00E74080">
        <w:rPr>
          <w:i/>
        </w:rPr>
        <w:t>Matrix_</w:t>
      </w:r>
      <w:r w:rsidRPr="00DA4A49">
        <w:rPr>
          <w:i/>
          <w:iCs/>
        </w:rPr>
        <w:t>Format</w:t>
      </w:r>
      <w:proofErr w:type="spellEnd"/>
      <w:r w:rsidRPr="00DA4A49">
        <w:rPr>
          <w:i/>
          <w:iCs/>
        </w:rPr>
        <w:t xml:space="preserve"> Asses</w:t>
      </w:r>
      <w:r w:rsidR="00E74080">
        <w:rPr>
          <w:i/>
          <w:iCs/>
        </w:rPr>
        <w:t>sment</w:t>
      </w:r>
      <w:r w:rsidRPr="00DA4A49">
        <w:rPr>
          <w:i/>
          <w:iCs/>
        </w:rPr>
        <w:t xml:space="preserve"> v2.1.</w:t>
      </w:r>
    </w:p>
    <w:p w14:paraId="6B3BE6C3" w14:textId="24DD925C" w:rsidR="00E51DED" w:rsidRPr="00DA4A49" w:rsidRDefault="00F647D7" w:rsidP="00D30C41">
      <w:pPr>
        <w:jc w:val="both"/>
      </w:pPr>
      <w:r w:rsidRPr="00DA4A49">
        <w:t xml:space="preserve">The criteria each have a brief description, which explains what it takes to be “checked off”, i.e. obtain the value 1. The indication of value is </w:t>
      </w:r>
      <w:r w:rsidR="004F65B0">
        <w:t>of a Boolean type</w:t>
      </w:r>
      <w:r w:rsidRPr="00DA4A49">
        <w:t xml:space="preserve">, such that </w:t>
      </w:r>
      <w:proofErr w:type="gramStart"/>
      <w:r w:rsidRPr="00DA4A49">
        <w:t>0</w:t>
      </w:r>
      <w:proofErr w:type="gramEnd"/>
      <w:r w:rsidRPr="00DA4A49">
        <w:t xml:space="preserve"> is stated if the statement in the description is not true and 1 is stated if it is true. Estimates </w:t>
      </w:r>
      <w:proofErr w:type="gramStart"/>
      <w:r w:rsidRPr="00DA4A49">
        <w:t>may be needed</w:t>
      </w:r>
      <w:proofErr w:type="gramEnd"/>
      <w:r w:rsidRPr="00DA4A49">
        <w:t xml:space="preserve"> to assess the criteria. It is also possible to “flag” one or more criteria with an * in the form, which indicates that the formats do not initially fit in with the guide of the criteria, or there are special conditions that we need to be aware of that require elaboration. The special conditions </w:t>
      </w:r>
      <w:proofErr w:type="gramStart"/>
      <w:r w:rsidRPr="00DA4A49">
        <w:t>must be elaborated</w:t>
      </w:r>
      <w:proofErr w:type="gramEnd"/>
      <w:r w:rsidRPr="00DA4A49">
        <w:t xml:space="preserve"> in the supplementary note, which aims to explain the assessment of the formats in the form.</w:t>
      </w:r>
    </w:p>
    <w:p w14:paraId="7410BB5A" w14:textId="2F288ED0" w:rsidR="00871162" w:rsidRPr="00DA4A49" w:rsidRDefault="00871162" w:rsidP="00D30C41">
      <w:pPr>
        <w:jc w:val="both"/>
      </w:pPr>
      <w:r w:rsidRPr="00DA4A49">
        <w:t xml:space="preserve">The weighting of the significance of the criteria ranges between values 1, 2 and 3. Value 1 means that the criterion is not considered </w:t>
      </w:r>
      <w:proofErr w:type="gramStart"/>
      <w:r w:rsidRPr="00DA4A49">
        <w:t>to be</w:t>
      </w:r>
      <w:proofErr w:type="gramEnd"/>
      <w:r w:rsidRPr="00DA4A49">
        <w:t xml:space="preserve"> particularly significant. Value </w:t>
      </w:r>
      <w:proofErr w:type="gramStart"/>
      <w:r w:rsidRPr="00DA4A49">
        <w:t>2</w:t>
      </w:r>
      <w:proofErr w:type="gramEnd"/>
      <w:r w:rsidRPr="00DA4A49">
        <w:t xml:space="preserve"> means that the criterion is considered to be important. Value </w:t>
      </w:r>
      <w:proofErr w:type="gramStart"/>
      <w:r w:rsidRPr="00DA4A49">
        <w:t>3</w:t>
      </w:r>
      <w:proofErr w:type="gramEnd"/>
      <w:r w:rsidRPr="00DA4A49">
        <w:t xml:space="preserve"> means that the criterion is decisive – and in the event that the criterion is not met, the format is considered disqualified – unless there are some special circumstances that apply. This is visible in the </w:t>
      </w:r>
      <w:r w:rsidR="00E74080">
        <w:t>matrix</w:t>
      </w:r>
      <w:r w:rsidRPr="00DA4A49">
        <w:t xml:space="preserve"> in that the cells are marked red.</w:t>
      </w:r>
    </w:p>
    <w:p w14:paraId="40F056EB" w14:textId="4CC24B0A" w:rsidR="00EA6752" w:rsidRPr="00DA4A49" w:rsidRDefault="00B455BE" w:rsidP="00D30C41">
      <w:pPr>
        <w:jc w:val="both"/>
      </w:pPr>
      <w:r w:rsidRPr="00DA4A49">
        <w:t xml:space="preserve">Thus, the guide primarily comes to its own in the following sections, and it will be a prerequisite for proper use of the form to consult the explanations and the meanings of the values. The form concludes with an overall assessment that adds the criteria values according to weighting. If the </w:t>
      </w:r>
      <w:r w:rsidR="00E74080">
        <w:t>matrix</w:t>
      </w:r>
      <w:r w:rsidRPr="00DA4A49">
        <w:t xml:space="preserve"> </w:t>
      </w:r>
      <w:proofErr w:type="gramStart"/>
      <w:r w:rsidRPr="00DA4A49">
        <w:t>is used</w:t>
      </w:r>
      <w:proofErr w:type="gramEnd"/>
      <w:r w:rsidRPr="00DA4A49">
        <w:t xml:space="preserve"> digitally, the </w:t>
      </w:r>
      <w:r w:rsidR="00E74080">
        <w:t>matrix</w:t>
      </w:r>
      <w:r w:rsidRPr="00DA4A49">
        <w:t xml:space="preserve"> itself adds the sum of the values of the criteria. Based on the overall assessment, a recommendation must be written in a memorandum (previously mentioned) explaining the results, as well as the formats approved as preservation format.</w:t>
      </w:r>
    </w:p>
    <w:p w14:paraId="5F434C83" w14:textId="77777777" w:rsidR="00C8555E" w:rsidRPr="00DA4A49" w:rsidRDefault="00C8555E" w:rsidP="00384313">
      <w:pPr>
        <w:pStyle w:val="Overskrift1"/>
        <w:jc w:val="both"/>
      </w:pPr>
      <w:bookmarkStart w:id="12" w:name="_Toc45655523"/>
      <w:r w:rsidRPr="00DA4A49">
        <w:t>3. Criteria</w:t>
      </w:r>
      <w:bookmarkEnd w:id="12"/>
    </w:p>
    <w:p w14:paraId="33DB20F2" w14:textId="0AB6F1A1" w:rsidR="006A0B5D" w:rsidRPr="00DA4A49" w:rsidRDefault="00845EE9" w:rsidP="001A3757">
      <w:pPr>
        <w:jc w:val="both"/>
      </w:pPr>
      <w:r w:rsidRPr="00DA4A49">
        <w:t xml:space="preserve">The following sections describe the individual criteria for selecting </w:t>
      </w:r>
      <w:r w:rsidR="00411626">
        <w:t>preservation</w:t>
      </w:r>
      <w:r w:rsidRPr="00DA4A49">
        <w:t xml:space="preserve"> formats as well as the relative importance (weighting) of the criteria. The descriptions can use the concept of </w:t>
      </w:r>
      <w:r w:rsidRPr="00DA4A49">
        <w:rPr>
          <w:i/>
          <w:iCs/>
        </w:rPr>
        <w:t>content type</w:t>
      </w:r>
      <w:r w:rsidR="009B19D3" w:rsidRPr="00DA4A49">
        <w:rPr>
          <w:rStyle w:val="Fodnotehenvisning"/>
        </w:rPr>
        <w:footnoteReference w:id="3"/>
      </w:r>
      <w:r w:rsidRPr="00DA4A49">
        <w:t>, which defines a delineated area of data for the same use</w:t>
      </w:r>
      <w:r w:rsidR="00A25D92">
        <w:t>,</w:t>
      </w:r>
      <w:r w:rsidRPr="00DA4A49">
        <w:t xml:space="preserve"> e.g. images and video are two different content types.</w:t>
      </w:r>
    </w:p>
    <w:p w14:paraId="788BB835" w14:textId="77777777" w:rsidR="00D837BD" w:rsidRPr="00DA4A49" w:rsidRDefault="001A3757" w:rsidP="006E1551">
      <w:pPr>
        <w:pStyle w:val="Overskrift2"/>
      </w:pPr>
      <w:bookmarkStart w:id="13" w:name="_Toc45655524"/>
      <w:r w:rsidRPr="00DA4A49">
        <w:t>3.1. Prevalence</w:t>
      </w:r>
      <w:bookmarkEnd w:id="13"/>
    </w:p>
    <w:p w14:paraId="2326B05B" w14:textId="34D85DD3" w:rsidR="00A56EF6" w:rsidRPr="00DA4A49" w:rsidRDefault="00917CE1" w:rsidP="001A3757">
      <w:pPr>
        <w:jc w:val="both"/>
      </w:pPr>
      <w:r w:rsidRPr="00DA4A49">
        <w:t xml:space="preserve">The format </w:t>
      </w:r>
      <w:proofErr w:type="gramStart"/>
      <w:r w:rsidRPr="00DA4A49">
        <w:t>is frequently used</w:t>
      </w:r>
      <w:proofErr w:type="gramEnd"/>
      <w:r w:rsidRPr="00DA4A49">
        <w:t xml:space="preserve"> within its content type. It is a strength for preservation formats to </w:t>
      </w:r>
      <w:proofErr w:type="gramStart"/>
      <w:r w:rsidRPr="00DA4A49">
        <w:t>be frequently used</w:t>
      </w:r>
      <w:proofErr w:type="gramEnd"/>
      <w:r w:rsidRPr="00DA4A49">
        <w:t xml:space="preserve"> across user segments for which the format is created. The more international and the more general the prevalence, the more established the format</w:t>
      </w:r>
      <w:r w:rsidR="004F65B0">
        <w:t xml:space="preserve"> </w:t>
      </w:r>
      <w:proofErr w:type="gramStart"/>
      <w:r w:rsidR="004F65B0">
        <w:t>can</w:t>
      </w:r>
      <w:proofErr w:type="gramEnd"/>
      <w:r w:rsidR="004F65B0">
        <w:t xml:space="preserve"> be considered to be</w:t>
      </w:r>
      <w:r w:rsidRPr="00DA4A49">
        <w:t>, which is a strong indicator in relation to preservation suitability.</w:t>
      </w:r>
    </w:p>
    <w:p w14:paraId="1E486A81" w14:textId="266F3D89" w:rsidR="006A0B5D" w:rsidRPr="00DA4A49" w:rsidRDefault="005B4DFB" w:rsidP="001A3757">
      <w:pPr>
        <w:jc w:val="both"/>
      </w:pPr>
      <w:r w:rsidRPr="00DA4A49">
        <w:lastRenderedPageBreak/>
        <w:t xml:space="preserve">The criterion is weighted </w:t>
      </w:r>
      <w:proofErr w:type="gramStart"/>
      <w:r w:rsidRPr="00DA4A49">
        <w:t>2</w:t>
      </w:r>
      <w:proofErr w:type="gramEnd"/>
      <w:r w:rsidRPr="00DA4A49">
        <w:t xml:space="preserve">, </w:t>
      </w:r>
      <w:r w:rsidR="003D2928">
        <w:t>as</w:t>
      </w:r>
      <w:r w:rsidRPr="00DA4A49">
        <w:t xml:space="preserve"> general </w:t>
      </w:r>
      <w:r w:rsidR="00943FC9">
        <w:t>prevalence</w:t>
      </w:r>
      <w:r w:rsidRPr="00DA4A49">
        <w:t xml:space="preserve"> is an important indicator for how established a format is and opens up technical support for many years to come.</w:t>
      </w:r>
    </w:p>
    <w:p w14:paraId="5B2A895D" w14:textId="77777777" w:rsidR="00D837BD" w:rsidRPr="00DA4A49" w:rsidRDefault="00E91018" w:rsidP="006E1551">
      <w:pPr>
        <w:pStyle w:val="Overskrift2"/>
      </w:pPr>
      <w:bookmarkStart w:id="14" w:name="_Toc45655525"/>
      <w:r w:rsidRPr="00DA4A49">
        <w:t>3.2. Prevalence II</w:t>
      </w:r>
      <w:bookmarkEnd w:id="14"/>
    </w:p>
    <w:p w14:paraId="09E49EF6" w14:textId="49078C1E" w:rsidR="005B4DFB" w:rsidRPr="00DA4A49" w:rsidRDefault="00EF736A" w:rsidP="005B4DFB">
      <w:pPr>
        <w:jc w:val="both"/>
      </w:pPr>
      <w:r w:rsidRPr="00DA4A49">
        <w:t xml:space="preserve">The format </w:t>
      </w:r>
      <w:proofErr w:type="gramStart"/>
      <w:r w:rsidRPr="00DA4A49">
        <w:t>is frequently used</w:t>
      </w:r>
      <w:proofErr w:type="gramEnd"/>
      <w:r w:rsidRPr="00DA4A49">
        <w:t xml:space="preserve"> for preservation at cultural heritage institutions. It is a strength for preservation formats to be already in use at other cultural heritage preservation institutions. This occurs because like-minded actors in unison face the same challenges, thus creating opportunities for sparring and resource pooling as well as reducing the risk of technical obsolescence.</w:t>
      </w:r>
    </w:p>
    <w:p w14:paraId="22B3059B" w14:textId="23533A97" w:rsidR="005E7621" w:rsidRPr="00DA4A49" w:rsidRDefault="005B4DFB" w:rsidP="005B4DFB">
      <w:pPr>
        <w:jc w:val="both"/>
      </w:pPr>
      <w:r w:rsidRPr="00DA4A49">
        <w:t xml:space="preserve">The criterion is weighted </w:t>
      </w:r>
      <w:proofErr w:type="gramStart"/>
      <w:r w:rsidR="005270D8" w:rsidRPr="00DA4A49">
        <w:t>2</w:t>
      </w:r>
      <w:proofErr w:type="gramEnd"/>
      <w:r w:rsidR="003D2928">
        <w:t>, as</w:t>
      </w:r>
      <w:r w:rsidRPr="00DA4A49">
        <w:t xml:space="preserve"> the </w:t>
      </w:r>
      <w:r w:rsidR="00943FC9">
        <w:t>prevalence</w:t>
      </w:r>
      <w:r w:rsidRPr="00DA4A49">
        <w:t xml:space="preserve"> of a format for preservation purposes is a strong basis for cooperation on common issues.</w:t>
      </w:r>
    </w:p>
    <w:p w14:paraId="48EAD4AA" w14:textId="77777777" w:rsidR="005E7621" w:rsidRPr="00DA4A49" w:rsidRDefault="005E7621" w:rsidP="005E7621">
      <w:pPr>
        <w:pStyle w:val="Overskrift2"/>
      </w:pPr>
      <w:bookmarkStart w:id="15" w:name="_Toc45655526"/>
      <w:r w:rsidRPr="00DA4A49">
        <w:t>3.3. Lifespan</w:t>
      </w:r>
      <w:bookmarkEnd w:id="15"/>
    </w:p>
    <w:p w14:paraId="73ED50ED" w14:textId="77777777" w:rsidR="005E7621" w:rsidRPr="00DA4A49" w:rsidRDefault="00EF736A" w:rsidP="00C37EAE">
      <w:pPr>
        <w:jc w:val="both"/>
      </w:pPr>
      <w:r w:rsidRPr="00DA4A49">
        <w:t>The format has been around for at least 10 years. An established format is more robust than a new format that has not been around for a long time, where it can be difficult to assess the direction in which the prevalence will go.</w:t>
      </w:r>
    </w:p>
    <w:p w14:paraId="724685C3" w14:textId="77777777" w:rsidR="00EF736A" w:rsidRPr="00DA4A49" w:rsidRDefault="00EF736A" w:rsidP="00C37EAE">
      <w:pPr>
        <w:jc w:val="both"/>
      </w:pPr>
      <w:r w:rsidRPr="00DA4A49">
        <w:t xml:space="preserve">The criterion is weighted </w:t>
      </w:r>
      <w:proofErr w:type="gramStart"/>
      <w:r w:rsidRPr="00DA4A49">
        <w:t>1</w:t>
      </w:r>
      <w:proofErr w:type="gramEnd"/>
      <w:r w:rsidRPr="00DA4A49">
        <w:t>, as lifespan is to a larger extent an indication rather than something tangible.</w:t>
      </w:r>
    </w:p>
    <w:p w14:paraId="168678D0" w14:textId="77777777" w:rsidR="005E7621" w:rsidRPr="00DA4A49" w:rsidRDefault="005E7621" w:rsidP="005E7621">
      <w:pPr>
        <w:pStyle w:val="Overskrift2"/>
      </w:pPr>
      <w:bookmarkStart w:id="16" w:name="_Toc45655527"/>
      <w:r w:rsidRPr="00DA4A49">
        <w:t>3.4. Lifespan II</w:t>
      </w:r>
      <w:bookmarkEnd w:id="16"/>
    </w:p>
    <w:p w14:paraId="3FD5777D" w14:textId="4FC758A1" w:rsidR="005E7621" w:rsidRPr="00DA4A49" w:rsidRDefault="00EF736A" w:rsidP="00C37EAE">
      <w:pPr>
        <w:jc w:val="both"/>
      </w:pPr>
      <w:r w:rsidRPr="00DA4A49">
        <w:t xml:space="preserve">The format has good future prospects. The criterion is difficult to quantify, but “good future prospects” </w:t>
      </w:r>
      <w:proofErr w:type="gramStart"/>
      <w:r w:rsidRPr="00DA4A49">
        <w:t>are based</w:t>
      </w:r>
      <w:proofErr w:type="gramEnd"/>
      <w:r w:rsidRPr="00DA4A49">
        <w:t xml:space="preserve"> on an estimate on whether the prevalence and software support will increase over the coming years rather than decline. The criterion is a balance to the aforementioned criterion </w:t>
      </w:r>
      <w:r w:rsidRPr="00DA4A49">
        <w:rPr>
          <w:i/>
          <w:iCs/>
        </w:rPr>
        <w:t xml:space="preserve">3.3 </w:t>
      </w:r>
      <w:r w:rsidR="00943FC9">
        <w:rPr>
          <w:i/>
          <w:iCs/>
        </w:rPr>
        <w:t>Lifespan</w:t>
      </w:r>
      <w:r w:rsidR="00DA4A49" w:rsidRPr="00DA4A49">
        <w:t xml:space="preserve"> and</w:t>
      </w:r>
      <w:r w:rsidRPr="00DA4A49">
        <w:t xml:space="preserve"> tells something more about the development </w:t>
      </w:r>
      <w:r w:rsidR="00943FC9">
        <w:t xml:space="preserve">of the format </w:t>
      </w:r>
      <w:r w:rsidRPr="00DA4A49">
        <w:t>rather than just age.</w:t>
      </w:r>
    </w:p>
    <w:p w14:paraId="7B55CB87" w14:textId="77777777" w:rsidR="00EF736A" w:rsidRPr="00DA4A49" w:rsidRDefault="00EF736A" w:rsidP="00C37EAE">
      <w:pPr>
        <w:jc w:val="both"/>
      </w:pPr>
      <w:r w:rsidRPr="00DA4A49">
        <w:t xml:space="preserve">The criterion is weighted </w:t>
      </w:r>
      <w:proofErr w:type="gramStart"/>
      <w:r w:rsidRPr="00DA4A49">
        <w:t>3</w:t>
      </w:r>
      <w:proofErr w:type="gramEnd"/>
      <w:r w:rsidRPr="00DA4A49">
        <w:t>, since whether a format is growing rather than dying is crucial to assessing the preservation suitability of the format.</w:t>
      </w:r>
    </w:p>
    <w:p w14:paraId="256DE112" w14:textId="77777777" w:rsidR="00D837BD" w:rsidRPr="00DA4A49" w:rsidRDefault="001A3757" w:rsidP="006E1551">
      <w:pPr>
        <w:pStyle w:val="Overskrift2"/>
      </w:pPr>
      <w:bookmarkStart w:id="17" w:name="_Toc45655528"/>
      <w:r w:rsidRPr="00DA4A49">
        <w:t>3.5. Documentation</w:t>
      </w:r>
      <w:bookmarkEnd w:id="17"/>
    </w:p>
    <w:p w14:paraId="03604017" w14:textId="41C10F44" w:rsidR="00732327" w:rsidRPr="00DA4A49" w:rsidRDefault="00EF736A" w:rsidP="001D7F16">
      <w:pPr>
        <w:jc w:val="both"/>
      </w:pPr>
      <w:r w:rsidRPr="00DA4A49">
        <w:t>The format is standardised. It is a strength for preservation</w:t>
      </w:r>
      <w:r w:rsidR="004F65B0">
        <w:t xml:space="preserve"> formats to be technically </w:t>
      </w:r>
      <w:proofErr w:type="gramStart"/>
      <w:r w:rsidR="004F65B0">
        <w:t>well-</w:t>
      </w:r>
      <w:r w:rsidRPr="00DA4A49">
        <w:t>documented</w:t>
      </w:r>
      <w:proofErr w:type="gramEnd"/>
      <w:r w:rsidRPr="00DA4A49">
        <w:t xml:space="preserve">. The documentation makes it possible to analyse the functionality of a format and to develop system tools for characterisation, </w:t>
      </w:r>
      <w:r w:rsidR="00DA4A49" w:rsidRPr="00DA4A49">
        <w:t>validation,</w:t>
      </w:r>
      <w:r w:rsidRPr="00DA4A49">
        <w:t xml:space="preserve"> and migration.</w:t>
      </w:r>
    </w:p>
    <w:p w14:paraId="1E876FF3" w14:textId="24413DF9" w:rsidR="006A0B5D" w:rsidRPr="00DA4A49" w:rsidRDefault="005B4DFB" w:rsidP="001D7F16">
      <w:pPr>
        <w:jc w:val="both"/>
      </w:pPr>
      <w:r w:rsidRPr="00DA4A49">
        <w:t xml:space="preserve">The criterion is weighted </w:t>
      </w:r>
      <w:proofErr w:type="gramStart"/>
      <w:r w:rsidRPr="00DA4A49">
        <w:t>2</w:t>
      </w:r>
      <w:proofErr w:type="gramEnd"/>
      <w:r w:rsidRPr="00DA4A49">
        <w:t>, as it is an insurmoun</w:t>
      </w:r>
      <w:r w:rsidR="00E74080">
        <w:t>table</w:t>
      </w:r>
      <w:r w:rsidRPr="00DA4A49">
        <w:t xml:space="preserve"> task in terms of resources to disassemble a format for the purpose of developing the system tools for receiving and storing data.</w:t>
      </w:r>
    </w:p>
    <w:p w14:paraId="4CDE7C97" w14:textId="77777777" w:rsidR="005E7621" w:rsidRPr="00DA4A49" w:rsidRDefault="005E7621" w:rsidP="005E7621">
      <w:pPr>
        <w:pStyle w:val="Overskrift2"/>
      </w:pPr>
      <w:bookmarkStart w:id="18" w:name="_Toc45655529"/>
      <w:r w:rsidRPr="00DA4A49">
        <w:t>3.6. Documentation II</w:t>
      </w:r>
      <w:bookmarkEnd w:id="18"/>
    </w:p>
    <w:p w14:paraId="0E5E995B" w14:textId="15180DF3" w:rsidR="005E7621" w:rsidRPr="00DA4A49" w:rsidRDefault="00EF736A" w:rsidP="00AB582D">
      <w:pPr>
        <w:jc w:val="both"/>
      </w:pPr>
      <w:r w:rsidRPr="00DA4A49">
        <w:t xml:space="preserve">The format standard </w:t>
      </w:r>
      <w:proofErr w:type="gramStart"/>
      <w:r w:rsidRPr="00DA4A49">
        <w:t>has not been updated</w:t>
      </w:r>
      <w:proofErr w:type="gramEnd"/>
      <w:r w:rsidRPr="00DA4A49">
        <w:t xml:space="preserve"> within the last 10 years. The more s</w:t>
      </w:r>
      <w:r w:rsidR="00E74080">
        <w:t>table</w:t>
      </w:r>
      <w:r w:rsidRPr="00DA4A49">
        <w:t xml:space="preserve"> a format, the easier it is to integrate it into the preservation </w:t>
      </w:r>
      <w:r w:rsidR="00DA4A49" w:rsidRPr="00DA4A49">
        <w:t>planning since</w:t>
      </w:r>
      <w:r w:rsidRPr="00DA4A49">
        <w:t xml:space="preserve"> the prioritisation of resources for monitoring and analysing the format decreases.  </w:t>
      </w:r>
    </w:p>
    <w:p w14:paraId="5E2DEC22" w14:textId="77777777" w:rsidR="00EF736A" w:rsidRPr="00DA4A49" w:rsidRDefault="005132CE" w:rsidP="00AB582D">
      <w:pPr>
        <w:jc w:val="both"/>
      </w:pPr>
      <w:r w:rsidRPr="00DA4A49">
        <w:lastRenderedPageBreak/>
        <w:t xml:space="preserve">The criterion is weighted </w:t>
      </w:r>
      <w:proofErr w:type="gramStart"/>
      <w:r w:rsidRPr="00DA4A49">
        <w:t>1</w:t>
      </w:r>
      <w:proofErr w:type="gramEnd"/>
      <w:r w:rsidRPr="00DA4A49">
        <w:t>, as it is only an indication of stability and the challenge can be solved by adding the necessary resources to monitor and analyse the format more thoroughly.</w:t>
      </w:r>
    </w:p>
    <w:p w14:paraId="22C8B769" w14:textId="77777777" w:rsidR="00EF736A" w:rsidRPr="00DA4A49" w:rsidRDefault="00EF736A" w:rsidP="00EF736A">
      <w:pPr>
        <w:pStyle w:val="Overskrift2"/>
      </w:pPr>
      <w:bookmarkStart w:id="19" w:name="_Toc45655530"/>
      <w:r w:rsidRPr="00DA4A49">
        <w:t>3.7. Documentation III</w:t>
      </w:r>
      <w:bookmarkEnd w:id="19"/>
    </w:p>
    <w:p w14:paraId="0930EF92" w14:textId="53EF7415" w:rsidR="00EF736A" w:rsidRPr="00DA4A49" w:rsidRDefault="00EF736A" w:rsidP="007316D5">
      <w:pPr>
        <w:jc w:val="both"/>
      </w:pPr>
      <w:r w:rsidRPr="00DA4A49">
        <w:t>The docu</w:t>
      </w:r>
      <w:r w:rsidR="00943FC9">
        <w:t xml:space="preserve">mentation of the format is </w:t>
      </w:r>
      <w:proofErr w:type="gramStart"/>
      <w:r w:rsidR="00943FC9">
        <w:t>well-</w:t>
      </w:r>
      <w:r w:rsidRPr="00DA4A49">
        <w:t>described</w:t>
      </w:r>
      <w:proofErr w:type="gramEnd"/>
      <w:r w:rsidRPr="00DA4A49">
        <w:t xml:space="preserve"> and can be read easily. It is a strength for preservation formats to have well-described and clear documentation written in an understandable language. </w:t>
      </w:r>
      <w:r w:rsidR="00943FC9">
        <w:t xml:space="preserve">At the same </w:t>
      </w:r>
      <w:proofErr w:type="gramStart"/>
      <w:r w:rsidR="00943FC9">
        <w:t>time</w:t>
      </w:r>
      <w:proofErr w:type="gramEnd"/>
      <w:r w:rsidRPr="00DA4A49">
        <w:t xml:space="preserve"> the documentation must not be too lengthy to read. Here we set the limit at 1,000 pages, which as to whether it is too high may be deba</w:t>
      </w:r>
      <w:r w:rsidR="00E74080">
        <w:t>table</w:t>
      </w:r>
      <w:r w:rsidRPr="00DA4A49">
        <w:t>.</w:t>
      </w:r>
    </w:p>
    <w:p w14:paraId="35635EE6" w14:textId="1833F97E" w:rsidR="00EF736A" w:rsidRPr="00DA4A49" w:rsidRDefault="00EF736A" w:rsidP="007316D5">
      <w:pPr>
        <w:jc w:val="both"/>
      </w:pPr>
      <w:r w:rsidRPr="00DA4A49">
        <w:t xml:space="preserve">The criterion is weighted </w:t>
      </w:r>
      <w:proofErr w:type="gramStart"/>
      <w:r w:rsidR="00DA4A49" w:rsidRPr="00DA4A49">
        <w:t>1</w:t>
      </w:r>
      <w:proofErr w:type="gramEnd"/>
      <w:r w:rsidR="00400516">
        <w:t>, as</w:t>
      </w:r>
      <w:r w:rsidRPr="00DA4A49">
        <w:t xml:space="preserve"> we do not necessarily have to understand the documentation in all its details.</w:t>
      </w:r>
    </w:p>
    <w:p w14:paraId="403C737F" w14:textId="1E1C3738" w:rsidR="00D837BD" w:rsidRPr="00DA4A49" w:rsidRDefault="001A3757" w:rsidP="006E1551">
      <w:pPr>
        <w:pStyle w:val="Overskrift2"/>
      </w:pPr>
      <w:bookmarkStart w:id="20" w:name="_Toc45655531"/>
      <w:r w:rsidRPr="00DA4A49">
        <w:t xml:space="preserve">3.8. </w:t>
      </w:r>
      <w:r w:rsidR="00411626">
        <w:t>Licensing</w:t>
      </w:r>
      <w:bookmarkEnd w:id="20"/>
    </w:p>
    <w:p w14:paraId="6A27B616" w14:textId="77777777" w:rsidR="005E7621" w:rsidRPr="00DA4A49" w:rsidRDefault="00EF736A" w:rsidP="005E7621">
      <w:pPr>
        <w:jc w:val="both"/>
      </w:pPr>
      <w:r w:rsidRPr="00DA4A49">
        <w:t>The format is open source. It is a strength for preservation formats to be independent of companies including the strategic and financial interests of companies. In practice, the strength comes from the fact that working with the formats is cost-effective, the future holds fewer risks and the possibility that the format will become more prevalent over time is greater.</w:t>
      </w:r>
    </w:p>
    <w:p w14:paraId="108159DD" w14:textId="5C2633C7" w:rsidR="006A0B5D" w:rsidRPr="00DA4A49" w:rsidRDefault="005B4DFB" w:rsidP="005E7621">
      <w:pPr>
        <w:jc w:val="both"/>
      </w:pPr>
      <w:r w:rsidRPr="00DA4A49">
        <w:t xml:space="preserve">The criterion is weighted </w:t>
      </w:r>
      <w:proofErr w:type="gramStart"/>
      <w:r w:rsidR="00DA4A49" w:rsidRPr="00DA4A49">
        <w:t>2</w:t>
      </w:r>
      <w:proofErr w:type="gramEnd"/>
      <w:r w:rsidR="00400516">
        <w:t>, as</w:t>
      </w:r>
      <w:r w:rsidRPr="00DA4A49">
        <w:t xml:space="preserve"> the free use of the format is a sign of health and an important factor behind the creation of an archival academic community around the format. </w:t>
      </w:r>
      <w:proofErr w:type="spellStart"/>
      <w:r w:rsidR="00943FC9">
        <w:t>Vise</w:t>
      </w:r>
      <w:proofErr w:type="spellEnd"/>
      <w:r w:rsidR="00943FC9">
        <w:t xml:space="preserve"> versa</w:t>
      </w:r>
      <w:r w:rsidRPr="00DA4A49">
        <w:t xml:space="preserve"> a solution for the approval of </w:t>
      </w:r>
      <w:r w:rsidR="00943FC9">
        <w:t>licensed</w:t>
      </w:r>
      <w:r w:rsidRPr="00DA4A49">
        <w:t xml:space="preserve"> formats may be to allocate the necessary resources that it costs to procure and operate licenses.</w:t>
      </w:r>
    </w:p>
    <w:p w14:paraId="4D612E07" w14:textId="77777777" w:rsidR="005E7621" w:rsidRPr="00DA4A49" w:rsidRDefault="00EF736A" w:rsidP="005E7621">
      <w:pPr>
        <w:pStyle w:val="Overskrift2"/>
      </w:pPr>
      <w:bookmarkStart w:id="21" w:name="_Toc45655532"/>
      <w:r w:rsidRPr="00DA4A49">
        <w:t>3.9. Structure</w:t>
      </w:r>
      <w:bookmarkEnd w:id="21"/>
    </w:p>
    <w:p w14:paraId="242FABF8" w14:textId="759D8780" w:rsidR="005E7621" w:rsidRPr="00DA4A49" w:rsidRDefault="00EF736A" w:rsidP="00F8281B">
      <w:pPr>
        <w:jc w:val="both"/>
      </w:pPr>
      <w:r w:rsidRPr="00DA4A49">
        <w:t>The format is self-supporting (not a container format). The criterion means that a format consists solely of its own format. Some formats allow</w:t>
      </w:r>
      <w:r w:rsidR="00943FC9">
        <w:t xml:space="preserve"> multiple formats to be stored i</w:t>
      </w:r>
      <w:r w:rsidRPr="00DA4A49">
        <w:t>n them, makin</w:t>
      </w:r>
      <w:r w:rsidR="00943FC9">
        <w:t>g the format a container for other</w:t>
      </w:r>
      <w:r w:rsidRPr="00DA4A49">
        <w:t xml:space="preserve"> formats. Examples of container formats are video formats that store images in one format, audio in another format, and any subtitle tracks in a third format. Zip is also a container format that can have all sorts of formats stored in it.</w:t>
      </w:r>
    </w:p>
    <w:p w14:paraId="53E5125F" w14:textId="7210B5A9" w:rsidR="00EF736A" w:rsidRPr="00DA4A49" w:rsidRDefault="00EF736A" w:rsidP="00F8281B">
      <w:pPr>
        <w:jc w:val="both"/>
      </w:pPr>
      <w:r w:rsidRPr="00DA4A49">
        <w:t xml:space="preserve">The criterion is weighted </w:t>
      </w:r>
      <w:proofErr w:type="gramStart"/>
      <w:r w:rsidR="00DA4A49" w:rsidRPr="00DA4A49">
        <w:t>1</w:t>
      </w:r>
      <w:proofErr w:type="gramEnd"/>
      <w:r w:rsidR="00400516">
        <w:t>, as</w:t>
      </w:r>
      <w:r w:rsidRPr="00DA4A49">
        <w:t xml:space="preserve"> container formats only add the implication (but also complexity) that we must approve all the formats of the container as preservation formats.</w:t>
      </w:r>
    </w:p>
    <w:p w14:paraId="15FEB914" w14:textId="77777777" w:rsidR="005E7621" w:rsidRPr="00DA4A49" w:rsidRDefault="00EF736A" w:rsidP="005E7621">
      <w:pPr>
        <w:pStyle w:val="Overskrift2"/>
      </w:pPr>
      <w:bookmarkStart w:id="22" w:name="_Toc45655533"/>
      <w:r w:rsidRPr="00DA4A49">
        <w:t>3.10. Structure II</w:t>
      </w:r>
      <w:bookmarkEnd w:id="22"/>
    </w:p>
    <w:p w14:paraId="6DEC0C73" w14:textId="39CFDEAD" w:rsidR="00297CF5" w:rsidRPr="00DA4A49" w:rsidRDefault="00EF736A" w:rsidP="004B4743">
      <w:pPr>
        <w:jc w:val="both"/>
      </w:pPr>
      <w:r w:rsidRPr="00DA4A49">
        <w:t xml:space="preserve">The format </w:t>
      </w:r>
      <w:proofErr w:type="gramStart"/>
      <w:r w:rsidRPr="00DA4A49">
        <w:t>can be read</w:t>
      </w:r>
      <w:proofErr w:type="gramEnd"/>
      <w:r w:rsidRPr="00DA4A49">
        <w:t xml:space="preserve"> as plain text. It is a strength for preservation formats if both machine</w:t>
      </w:r>
      <w:r w:rsidR="00943FC9">
        <w:t xml:space="preserve">s and people can interpret the data directly. Plain text means any basic text program </w:t>
      </w:r>
      <w:r w:rsidRPr="00DA4A49">
        <w:t xml:space="preserve">can open the file, interpret the character set, and render the binary data as readable text.  Formats that </w:t>
      </w:r>
      <w:proofErr w:type="gramStart"/>
      <w:r w:rsidRPr="00DA4A49">
        <w:t>cannot be read</w:t>
      </w:r>
      <w:proofErr w:type="gramEnd"/>
      <w:r w:rsidRPr="00DA4A49">
        <w:t xml:space="preserve"> as plain text</w:t>
      </w:r>
      <w:r w:rsidR="00943FC9">
        <w:t xml:space="preserve"> will not produce readable text</w:t>
      </w:r>
      <w:r w:rsidRPr="00DA4A49">
        <w:t xml:space="preserve"> after the interpretation of the character set.</w:t>
      </w:r>
    </w:p>
    <w:p w14:paraId="230D6575" w14:textId="74E286E6" w:rsidR="00EF736A" w:rsidRPr="00DA4A49" w:rsidRDefault="00EF736A" w:rsidP="004B4743">
      <w:pPr>
        <w:jc w:val="both"/>
      </w:pPr>
      <w:r w:rsidRPr="00DA4A49">
        <w:lastRenderedPageBreak/>
        <w:t xml:space="preserve">The criterion is weighted </w:t>
      </w:r>
      <w:proofErr w:type="gramStart"/>
      <w:r w:rsidRPr="00DA4A49">
        <w:t>1</w:t>
      </w:r>
      <w:proofErr w:type="gramEnd"/>
      <w:r w:rsidRPr="00DA4A49">
        <w:t xml:space="preserve">, </w:t>
      </w:r>
      <w:r w:rsidR="00400516">
        <w:t>as</w:t>
      </w:r>
      <w:r w:rsidRPr="00DA4A49">
        <w:t xml:space="preserve"> binary formats are not problematic as long as the technical documentation is </w:t>
      </w:r>
      <w:r w:rsidR="00DA4A49" w:rsidRPr="00DA4A49">
        <w:t>saved,</w:t>
      </w:r>
      <w:r w:rsidRPr="00DA4A49">
        <w:t xml:space="preserve"> and the migration strategy already entails data to be migrated if they are at risk of becoming technically obsolete.</w:t>
      </w:r>
    </w:p>
    <w:p w14:paraId="53FA1045" w14:textId="498AB03A" w:rsidR="00D837BD" w:rsidRPr="00DA4A49" w:rsidRDefault="00EF736A" w:rsidP="006E1551">
      <w:pPr>
        <w:pStyle w:val="Overskrift2"/>
      </w:pPr>
      <w:bookmarkStart w:id="23" w:name="_Toc45655534"/>
      <w:r w:rsidRPr="00DA4A49">
        <w:t xml:space="preserve">3.11. </w:t>
      </w:r>
      <w:r w:rsidR="00411626">
        <w:t>Significant properties</w:t>
      </w:r>
      <w:bookmarkEnd w:id="23"/>
    </w:p>
    <w:p w14:paraId="3B4F0DF2" w14:textId="03FAD05F" w:rsidR="00732327" w:rsidRPr="00DA4A49" w:rsidRDefault="00EF736A" w:rsidP="001D7F16">
      <w:pPr>
        <w:jc w:val="both"/>
      </w:pPr>
      <w:r w:rsidRPr="00DA4A49">
        <w:t xml:space="preserve">The format supports most of the </w:t>
      </w:r>
      <w:r w:rsidR="00411626">
        <w:t>significant properties</w:t>
      </w:r>
      <w:r w:rsidRPr="00DA4A49">
        <w:t xml:space="preserve"> within its content type. In </w:t>
      </w:r>
      <w:r w:rsidR="005D3D8C">
        <w:t>parallel with the</w:t>
      </w:r>
      <w:r w:rsidRPr="00DA4A49">
        <w:t xml:space="preserve"> method for investigating </w:t>
      </w:r>
      <w:r w:rsidR="00411626">
        <w:t xml:space="preserve">significant </w:t>
      </w:r>
      <w:proofErr w:type="gramStart"/>
      <w:r w:rsidR="00411626">
        <w:t>properties</w:t>
      </w:r>
      <w:proofErr w:type="gramEnd"/>
      <w:r w:rsidR="002277E3" w:rsidRPr="00DA4A49">
        <w:rPr>
          <w:rStyle w:val="Fodnotehenvisning"/>
        </w:rPr>
        <w:footnoteReference w:id="4"/>
      </w:r>
      <w:r w:rsidRPr="00DA4A49">
        <w:t xml:space="preserve"> the format must also be graded</w:t>
      </w:r>
      <w:r w:rsidR="005D3D8C">
        <w:t xml:space="preserve"> here</w:t>
      </w:r>
      <w:r w:rsidRPr="00DA4A49">
        <w:t xml:space="preserve">. The </w:t>
      </w:r>
      <w:r w:rsidR="005D3D8C">
        <w:t>investigation</w:t>
      </w:r>
      <w:r w:rsidRPr="00DA4A49">
        <w:t xml:space="preserve"> of the </w:t>
      </w:r>
      <w:r w:rsidR="00411626">
        <w:t>significant properties</w:t>
      </w:r>
      <w:r w:rsidRPr="00DA4A49">
        <w:t xml:space="preserve"> of the format is therefore a prerequisite for grading. In short, </w:t>
      </w:r>
      <w:r w:rsidR="00411626">
        <w:t>significant properties</w:t>
      </w:r>
      <w:r w:rsidRPr="00DA4A49">
        <w:t xml:space="preserve"> are the connection of a format’s technical prope</w:t>
      </w:r>
      <w:r w:rsidR="0042462F">
        <w:t>rties and structure with the</w:t>
      </w:r>
      <w:r w:rsidRPr="00DA4A49">
        <w:t xml:space="preserve"> use of the format by </w:t>
      </w:r>
      <w:r w:rsidR="0042462F">
        <w:t>a designated community</w:t>
      </w:r>
      <w:r w:rsidRPr="00DA4A49">
        <w:t xml:space="preserve">. Here it is an ideal if a preservation format has all the properties </w:t>
      </w:r>
      <w:r w:rsidR="0042462F">
        <w:t>of the</w:t>
      </w:r>
      <w:r w:rsidRPr="00DA4A49">
        <w:t xml:space="preserve"> </w:t>
      </w:r>
      <w:r w:rsidR="0042462F">
        <w:t>original format</w:t>
      </w:r>
      <w:r w:rsidRPr="00DA4A49">
        <w:t xml:space="preserve"> so that </w:t>
      </w:r>
      <w:r w:rsidR="00411626">
        <w:t>significant properties</w:t>
      </w:r>
      <w:r w:rsidRPr="00DA4A49">
        <w:t xml:space="preserve"> are not lost during migration.</w:t>
      </w:r>
    </w:p>
    <w:p w14:paraId="62D6BF73" w14:textId="3822D536" w:rsidR="005E7621" w:rsidRPr="00DA4A49" w:rsidRDefault="005B4DFB" w:rsidP="001D7F16">
      <w:pPr>
        <w:jc w:val="both"/>
      </w:pPr>
      <w:r w:rsidRPr="00DA4A49">
        <w:t xml:space="preserve">The criterion is weighted </w:t>
      </w:r>
      <w:proofErr w:type="gramStart"/>
      <w:r w:rsidRPr="00DA4A49">
        <w:t>3</w:t>
      </w:r>
      <w:proofErr w:type="gramEnd"/>
      <w:r w:rsidRPr="00DA4A49">
        <w:t xml:space="preserve">, </w:t>
      </w:r>
      <w:r w:rsidR="00400516">
        <w:t>as</w:t>
      </w:r>
      <w:r w:rsidRPr="00DA4A49">
        <w:t xml:space="preserve"> </w:t>
      </w:r>
      <w:r w:rsidR="00411626">
        <w:t>significant properties</w:t>
      </w:r>
      <w:r w:rsidRPr="00DA4A49">
        <w:t xml:space="preserve"> in a format are associated with the actual use of the archives creator, and thus the properties are an essential indicator of whether data is preserved as it is created.</w:t>
      </w:r>
    </w:p>
    <w:p w14:paraId="637B8401" w14:textId="13FAEBB4" w:rsidR="005E7621" w:rsidRPr="00DA4A49" w:rsidRDefault="00EF736A" w:rsidP="00EF736A">
      <w:pPr>
        <w:pStyle w:val="Overskrift2"/>
      </w:pPr>
      <w:bookmarkStart w:id="24" w:name="_Toc45655535"/>
      <w:r w:rsidRPr="00DA4A49">
        <w:t xml:space="preserve">3.12. </w:t>
      </w:r>
      <w:r w:rsidR="00411626">
        <w:t>Dissemination</w:t>
      </w:r>
      <w:bookmarkEnd w:id="24"/>
    </w:p>
    <w:p w14:paraId="1484036A" w14:textId="77777777" w:rsidR="00EF736A" w:rsidRPr="00DA4A49" w:rsidRDefault="00EF736A" w:rsidP="00303A93">
      <w:pPr>
        <w:jc w:val="both"/>
      </w:pPr>
      <w:r w:rsidRPr="00DA4A49">
        <w:t xml:space="preserve">The format </w:t>
      </w:r>
      <w:proofErr w:type="gramStart"/>
      <w:r w:rsidRPr="00DA4A49">
        <w:t>can be reused</w:t>
      </w:r>
      <w:proofErr w:type="gramEnd"/>
      <w:r w:rsidRPr="00DA4A49">
        <w:t xml:space="preserve"> without conversion. If it is necessary to convert data from the preservation format in order to make data available, it will then add an extra work process and risk of loss of authenticity, which would be undesirable.</w:t>
      </w:r>
    </w:p>
    <w:p w14:paraId="2783C650" w14:textId="0B0303CD" w:rsidR="00EF736A" w:rsidRPr="00DA4A49" w:rsidRDefault="00EF736A" w:rsidP="00303A93">
      <w:pPr>
        <w:jc w:val="both"/>
      </w:pPr>
      <w:r w:rsidRPr="00DA4A49">
        <w:t xml:space="preserve">The criterion is weighted </w:t>
      </w:r>
      <w:proofErr w:type="gramStart"/>
      <w:r w:rsidRPr="00DA4A49">
        <w:t>1</w:t>
      </w:r>
      <w:proofErr w:type="gramEnd"/>
      <w:r w:rsidRPr="00DA4A49">
        <w:t xml:space="preserve">, </w:t>
      </w:r>
      <w:r w:rsidR="00557D79">
        <w:t>as</w:t>
      </w:r>
      <w:r w:rsidRPr="00DA4A49">
        <w:t xml:space="preserve"> data conversion is recognised to be problematic but nonetheless, conversion is common practice in the migration strategy and cannot be weighted higher.</w:t>
      </w:r>
    </w:p>
    <w:p w14:paraId="055BA583" w14:textId="77777777" w:rsidR="005E7621" w:rsidRPr="00DA4A49" w:rsidRDefault="00EF736A" w:rsidP="00EF736A">
      <w:pPr>
        <w:pStyle w:val="Overskrift2"/>
      </w:pPr>
      <w:bookmarkStart w:id="25" w:name="_Toc45655536"/>
      <w:r w:rsidRPr="00DA4A49">
        <w:t xml:space="preserve">3.13. </w:t>
      </w:r>
      <w:proofErr w:type="spellStart"/>
      <w:r w:rsidRPr="00DA4A49">
        <w:t>Searchability</w:t>
      </w:r>
      <w:bookmarkEnd w:id="25"/>
      <w:proofErr w:type="spellEnd"/>
    </w:p>
    <w:p w14:paraId="27E939C7" w14:textId="064CA543" w:rsidR="00EF736A" w:rsidRPr="00DA4A49" w:rsidRDefault="00EF736A" w:rsidP="00AB582D">
      <w:pPr>
        <w:jc w:val="both"/>
      </w:pPr>
      <w:r w:rsidRPr="00DA4A49">
        <w:t>The format has searchable information. If the format allows for searches within the content, it is easier to index the content and make it available. The example here is a TIFF of a digital document, which exclusively stores an image of the document, which must subsequently be OCR</w:t>
      </w:r>
      <w:r w:rsidR="00C11E4C">
        <w:t>-treat</w:t>
      </w:r>
      <w:r w:rsidRPr="00DA4A49">
        <w:t>ed to have searchable text in a separate text or database file. A PDF version of the same digital document will have the text stored as embedded searchable information.</w:t>
      </w:r>
    </w:p>
    <w:p w14:paraId="395A610F" w14:textId="1ECE2091" w:rsidR="00EF736A" w:rsidRPr="00DA4A49" w:rsidRDefault="00EF736A" w:rsidP="00AB582D">
      <w:pPr>
        <w:jc w:val="both"/>
      </w:pPr>
      <w:r w:rsidRPr="00DA4A49">
        <w:t xml:space="preserve">The criterion is weighted </w:t>
      </w:r>
      <w:proofErr w:type="gramStart"/>
      <w:r w:rsidRPr="00DA4A49">
        <w:t>1</w:t>
      </w:r>
      <w:proofErr w:type="gramEnd"/>
      <w:r w:rsidRPr="00DA4A49">
        <w:t xml:space="preserve">, </w:t>
      </w:r>
      <w:r w:rsidR="00557D79">
        <w:t>as</w:t>
      </w:r>
      <w:r w:rsidRPr="00DA4A49">
        <w:t xml:space="preserve"> the technical possibilities of processing offered by the format have an impact on the ability of an archive to preserve and make available data stored in the format in a cost-effective and authentic way. However, there are often tools that can mechanically remedy the lack of </w:t>
      </w:r>
      <w:proofErr w:type="spellStart"/>
      <w:r w:rsidRPr="00DA4A49">
        <w:t>searchability</w:t>
      </w:r>
      <w:proofErr w:type="spellEnd"/>
      <w:r w:rsidRPr="00DA4A49">
        <w:t>.</w:t>
      </w:r>
    </w:p>
    <w:p w14:paraId="5B4A4727" w14:textId="77777777" w:rsidR="005E7621" w:rsidRPr="00DA4A49" w:rsidRDefault="00EF736A" w:rsidP="00EF736A">
      <w:pPr>
        <w:pStyle w:val="Overskrift2"/>
      </w:pPr>
      <w:bookmarkStart w:id="26" w:name="_Toc45655537"/>
      <w:r w:rsidRPr="00DA4A49">
        <w:lastRenderedPageBreak/>
        <w:t>3.14. Interoperability</w:t>
      </w:r>
      <w:bookmarkEnd w:id="26"/>
    </w:p>
    <w:p w14:paraId="4B9880AE" w14:textId="17BE71D6" w:rsidR="00EF736A" w:rsidRPr="00DA4A49" w:rsidRDefault="00EF736A" w:rsidP="00AB582D">
      <w:pPr>
        <w:jc w:val="both"/>
      </w:pPr>
      <w:r w:rsidRPr="00DA4A49">
        <w:t>The format is sui</w:t>
      </w:r>
      <w:r w:rsidR="00E74080">
        <w:t>table</w:t>
      </w:r>
      <w:r w:rsidRPr="00DA4A49">
        <w:t xml:space="preserve"> for data exchange. Some formats are more sui</w:t>
      </w:r>
      <w:r w:rsidR="00E74080">
        <w:t>table</w:t>
      </w:r>
      <w:r w:rsidRPr="00DA4A49">
        <w:t xml:space="preserve"> for data exchange than </w:t>
      </w:r>
      <w:proofErr w:type="gramStart"/>
      <w:r w:rsidRPr="00DA4A49">
        <w:t>others</w:t>
      </w:r>
      <w:proofErr w:type="gramEnd"/>
      <w:r w:rsidRPr="00DA4A49">
        <w:t>. This applies for instance to mark-up formats such as XML, or formats that are widely used for exporting and importing data between IT systems.</w:t>
      </w:r>
    </w:p>
    <w:p w14:paraId="348D6110" w14:textId="77777777" w:rsidR="00EF736A" w:rsidRPr="00DA4A49" w:rsidRDefault="00EF736A" w:rsidP="00AB582D">
      <w:pPr>
        <w:jc w:val="both"/>
      </w:pPr>
      <w:r w:rsidRPr="00DA4A49">
        <w:t xml:space="preserve">The criterion is weighted </w:t>
      </w:r>
      <w:proofErr w:type="gramStart"/>
      <w:r w:rsidRPr="00DA4A49">
        <w:t>2</w:t>
      </w:r>
      <w:proofErr w:type="gramEnd"/>
      <w:r w:rsidRPr="00DA4A49">
        <w:t>, as interoperability makes it easier to work with data in automated processes, and broad system support for data exchange is an indication of robustness.</w:t>
      </w:r>
    </w:p>
    <w:p w14:paraId="2ED17217" w14:textId="77777777" w:rsidR="005E7621" w:rsidRPr="00DA4A49" w:rsidRDefault="00EF736A" w:rsidP="00EF736A">
      <w:pPr>
        <w:pStyle w:val="Overskrift2"/>
      </w:pPr>
      <w:bookmarkStart w:id="27" w:name="_Toc45655538"/>
      <w:r w:rsidRPr="00DA4A49">
        <w:t>3.15. Testing</w:t>
      </w:r>
      <w:bookmarkEnd w:id="27"/>
    </w:p>
    <w:p w14:paraId="34129693" w14:textId="4E9E60E3" w:rsidR="00EF736A" w:rsidRPr="00DA4A49" w:rsidRDefault="00EF736A" w:rsidP="005132CE">
      <w:pPr>
        <w:jc w:val="both"/>
      </w:pPr>
      <w:r w:rsidRPr="00DA4A49">
        <w:t xml:space="preserve">The format has tools for identification and characterisation. The verification of format </w:t>
      </w:r>
      <w:r w:rsidR="0043237F">
        <w:t xml:space="preserve">identity </w:t>
      </w:r>
      <w:r w:rsidRPr="00DA4A49">
        <w:t xml:space="preserve">makes it possible </w:t>
      </w:r>
      <w:r w:rsidR="0043237F">
        <w:t xml:space="preserve">to ensure that data </w:t>
      </w:r>
      <w:proofErr w:type="gramStart"/>
      <w:r w:rsidR="0043237F">
        <w:t>are</w:t>
      </w:r>
      <w:r w:rsidRPr="00DA4A49">
        <w:t xml:space="preserve"> transferred</w:t>
      </w:r>
      <w:proofErr w:type="gramEnd"/>
      <w:r w:rsidRPr="00DA4A49">
        <w:t xml:space="preserve"> to the Danish National Archives according to the current executive order and supports subsequent preservation actions such as migration. The purpose is to gain knowledge about whether a file has the format it claims to have through its file extension as well as gain knowledge about the metadata of the file.</w:t>
      </w:r>
    </w:p>
    <w:p w14:paraId="48276469" w14:textId="6A779F03" w:rsidR="00160671" w:rsidRPr="00DA4A49" w:rsidRDefault="0043237F" w:rsidP="00160671">
      <w:pPr>
        <w:jc w:val="both"/>
      </w:pPr>
      <w:r>
        <w:t>I</w:t>
      </w:r>
      <w:r w:rsidR="00160671" w:rsidRPr="00DA4A49">
        <w:t>t is optimal if the tool is already mature for use in a fully developed and open version, where the developers still offer bug fixes and updates for new operating</w:t>
      </w:r>
      <w:r>
        <w:t xml:space="preserve"> systems. An open </w:t>
      </w:r>
      <w:r w:rsidR="00160671" w:rsidRPr="00DA4A49">
        <w:t>version means that the tool can be freely adapted to suit your own business needs.</w:t>
      </w:r>
    </w:p>
    <w:p w14:paraId="2A43F646" w14:textId="0A425AE7" w:rsidR="00160671" w:rsidRPr="00DA4A49" w:rsidRDefault="00160671" w:rsidP="00160671">
      <w:pPr>
        <w:jc w:val="both"/>
      </w:pPr>
      <w:r w:rsidRPr="00DA4A49">
        <w:t xml:space="preserve">The criterion is weighted </w:t>
      </w:r>
      <w:proofErr w:type="gramStart"/>
      <w:r w:rsidRPr="00DA4A49">
        <w:t>2</w:t>
      </w:r>
      <w:proofErr w:type="gramEnd"/>
      <w:r w:rsidRPr="00DA4A49">
        <w:t xml:space="preserve">, </w:t>
      </w:r>
      <w:r w:rsidR="00557D79">
        <w:t>as</w:t>
      </w:r>
      <w:r w:rsidRPr="00DA4A49">
        <w:t xml:space="preserve"> identification and characterisation are important components of the testing process that, in a very basic way, allow for more complex preservation tasks.</w:t>
      </w:r>
    </w:p>
    <w:p w14:paraId="0C4BA503" w14:textId="77777777" w:rsidR="005E7621" w:rsidRPr="00DA4A49" w:rsidRDefault="00EF736A" w:rsidP="00EF736A">
      <w:pPr>
        <w:pStyle w:val="Overskrift2"/>
      </w:pPr>
      <w:bookmarkStart w:id="28" w:name="_Toc45655539"/>
      <w:r w:rsidRPr="00DA4A49">
        <w:t>3.16. Testing II</w:t>
      </w:r>
      <w:bookmarkEnd w:id="28"/>
    </w:p>
    <w:p w14:paraId="4D0625CD" w14:textId="77777777" w:rsidR="00EF736A" w:rsidRPr="00DA4A49" w:rsidRDefault="00EF736A" w:rsidP="00160671">
      <w:pPr>
        <w:jc w:val="both"/>
      </w:pPr>
      <w:r w:rsidRPr="00DA4A49">
        <w:t xml:space="preserve">The format has tools for validation. The validation of the structure and content of files makes it possible to ensure that data </w:t>
      </w:r>
      <w:proofErr w:type="gramStart"/>
      <w:r w:rsidRPr="00DA4A49">
        <w:t>is transferred</w:t>
      </w:r>
      <w:proofErr w:type="gramEnd"/>
      <w:r w:rsidRPr="00DA4A49">
        <w:t xml:space="preserve"> to the Danish National Archives according to the current executive order, so that, for example, specified bit depths, standards and relationships are complied with.</w:t>
      </w:r>
    </w:p>
    <w:p w14:paraId="7FE50EC6" w14:textId="490538E4" w:rsidR="00160671" w:rsidRPr="00DA4A49" w:rsidRDefault="00160671" w:rsidP="00160671">
      <w:pPr>
        <w:jc w:val="both"/>
      </w:pPr>
      <w:r w:rsidRPr="00DA4A49">
        <w:t xml:space="preserve">Here it is optimal if the tool is already mature for use in a fully developed and open version, where the developers still offer bug fixes and updates for new operating systems. </w:t>
      </w:r>
      <w:r w:rsidR="0043237F">
        <w:t>An open</w:t>
      </w:r>
      <w:r w:rsidRPr="00DA4A49">
        <w:t xml:space="preserve"> version means that the tool can be freely adapted to suit your own business needs.</w:t>
      </w:r>
    </w:p>
    <w:p w14:paraId="1174B1F3" w14:textId="716792F4" w:rsidR="00EF736A" w:rsidRPr="00DA4A49" w:rsidRDefault="00EF736A" w:rsidP="00160671">
      <w:pPr>
        <w:jc w:val="both"/>
      </w:pPr>
      <w:r w:rsidRPr="00DA4A49">
        <w:t xml:space="preserve">The criterion is weighted </w:t>
      </w:r>
      <w:proofErr w:type="gramStart"/>
      <w:r w:rsidRPr="00DA4A49">
        <w:t>2</w:t>
      </w:r>
      <w:proofErr w:type="gramEnd"/>
      <w:r w:rsidRPr="00DA4A49">
        <w:t xml:space="preserve">, since validation is an </w:t>
      </w:r>
      <w:r w:rsidR="00DA4A49" w:rsidRPr="00DA4A49">
        <w:t>important component of the testing process</w:t>
      </w:r>
      <w:r w:rsidRPr="00DA4A49">
        <w:t xml:space="preserve"> that allow for the performance </w:t>
      </w:r>
      <w:r w:rsidR="00A270C9">
        <w:t>of</w:t>
      </w:r>
      <w:r w:rsidRPr="00DA4A49">
        <w:t xml:space="preserve"> more complex preservation tasks in a very basic way.</w:t>
      </w:r>
    </w:p>
    <w:p w14:paraId="44DB8008" w14:textId="77777777" w:rsidR="005E7621" w:rsidRPr="00DA4A49" w:rsidRDefault="00EF736A" w:rsidP="00530F36">
      <w:pPr>
        <w:pStyle w:val="Overskrift2"/>
      </w:pPr>
      <w:bookmarkStart w:id="29" w:name="_Toc45655540"/>
      <w:r w:rsidRPr="00DA4A49">
        <w:t>3.17. Compression</w:t>
      </w:r>
      <w:bookmarkEnd w:id="29"/>
    </w:p>
    <w:p w14:paraId="33CB9B0F" w14:textId="2989C5F2" w:rsidR="00530F36" w:rsidRPr="00DA4A49" w:rsidRDefault="00530F36" w:rsidP="00AB582D">
      <w:pPr>
        <w:jc w:val="both"/>
      </w:pPr>
      <w:r w:rsidRPr="00DA4A49">
        <w:t xml:space="preserve">The format is uncompressed or has lossless compression. Compression can cause the quality of data to </w:t>
      </w:r>
      <w:proofErr w:type="gramStart"/>
      <w:r w:rsidRPr="00DA4A49">
        <w:t>be reduced</w:t>
      </w:r>
      <w:proofErr w:type="gramEnd"/>
      <w:r w:rsidRPr="00DA4A49">
        <w:t xml:space="preserve"> so that they do not have the same accuracy as an original format may have had. However, compression </w:t>
      </w:r>
      <w:proofErr w:type="gramStart"/>
      <w:r w:rsidRPr="00DA4A49">
        <w:t>may be allowed</w:t>
      </w:r>
      <w:proofErr w:type="gramEnd"/>
      <w:r w:rsidRPr="00DA4A49">
        <w:t xml:space="preserve"> if the compression is lossless.</w:t>
      </w:r>
    </w:p>
    <w:p w14:paraId="2508545C" w14:textId="253C8229" w:rsidR="00530F36" w:rsidRPr="00DA4A49" w:rsidRDefault="00530F36" w:rsidP="00AB582D">
      <w:pPr>
        <w:jc w:val="both"/>
      </w:pPr>
      <w:r w:rsidRPr="00DA4A49">
        <w:t xml:space="preserve">The criterion is weighted </w:t>
      </w:r>
      <w:proofErr w:type="gramStart"/>
      <w:r w:rsidR="00DA4A49" w:rsidRPr="00DA4A49">
        <w:t>3</w:t>
      </w:r>
      <w:proofErr w:type="gramEnd"/>
      <w:r w:rsidR="00557D79">
        <w:t xml:space="preserve">, as </w:t>
      </w:r>
      <w:r w:rsidRPr="00DA4A49">
        <w:t>lossless compression is a crucial factor in ensuring authenticity.</w:t>
      </w:r>
    </w:p>
    <w:p w14:paraId="4B9912F4" w14:textId="77777777" w:rsidR="005E7621" w:rsidRPr="00DA4A49" w:rsidRDefault="00EF736A" w:rsidP="005E7621">
      <w:pPr>
        <w:pStyle w:val="Overskrift2"/>
        <w:jc w:val="both"/>
      </w:pPr>
      <w:bookmarkStart w:id="30" w:name="_Toc45655541"/>
      <w:r w:rsidRPr="00DA4A49">
        <w:lastRenderedPageBreak/>
        <w:t>3.18. Storage</w:t>
      </w:r>
      <w:bookmarkEnd w:id="30"/>
    </w:p>
    <w:p w14:paraId="4A790A0F" w14:textId="598B0145" w:rsidR="005E7621" w:rsidRPr="00DA4A49" w:rsidRDefault="00530F36" w:rsidP="005E7621">
      <w:pPr>
        <w:jc w:val="both"/>
      </w:pPr>
      <w:r w:rsidRPr="00DA4A49">
        <w:t xml:space="preserve">The format occupies less storage space than the average for its content type. Storage is the capacity in the physical media that the </w:t>
      </w:r>
      <w:r w:rsidR="00411626">
        <w:t>preservation</w:t>
      </w:r>
      <w:r w:rsidRPr="00DA4A49">
        <w:t xml:space="preserve"> formats occupy. Storage is a relative factor that </w:t>
      </w:r>
      <w:proofErr w:type="gramStart"/>
      <w:r w:rsidRPr="00DA4A49">
        <w:t>is affected</w:t>
      </w:r>
      <w:proofErr w:type="gramEnd"/>
      <w:r w:rsidRPr="00DA4A49">
        <w:t xml:space="preserve"> by technological development, which over time offers greater capacity at the same price, but the criterion’s significance is also affected by the budgetary framework of the preservation institution.</w:t>
      </w:r>
    </w:p>
    <w:p w14:paraId="2083BF1D" w14:textId="77777777" w:rsidR="005E7621" w:rsidRPr="00DA4A49" w:rsidRDefault="005E7621" w:rsidP="005E7621">
      <w:pPr>
        <w:pStyle w:val="Brdtekst"/>
        <w:jc w:val="both"/>
      </w:pPr>
      <w:r w:rsidRPr="00DA4A49">
        <w:t xml:space="preserve">The criterion is weighted </w:t>
      </w:r>
      <w:proofErr w:type="gramStart"/>
      <w:r w:rsidRPr="00DA4A49">
        <w:t>1</w:t>
      </w:r>
      <w:proofErr w:type="gramEnd"/>
      <w:r w:rsidRPr="00DA4A49">
        <w:t xml:space="preserve"> because storage space does not have the same economic significance as in the past. </w:t>
      </w:r>
    </w:p>
    <w:p w14:paraId="794770F5" w14:textId="77777777" w:rsidR="001D7F16" w:rsidRPr="00DA4A49" w:rsidRDefault="00EF736A" w:rsidP="00530F36">
      <w:pPr>
        <w:pStyle w:val="Overskrift2"/>
      </w:pPr>
      <w:bookmarkStart w:id="31" w:name="_Toc45655542"/>
      <w:r w:rsidRPr="00DA4A49">
        <w:t>3.19. Migration</w:t>
      </w:r>
      <w:bookmarkEnd w:id="31"/>
    </w:p>
    <w:p w14:paraId="44C55466" w14:textId="548F705E" w:rsidR="00530F36" w:rsidRPr="00DA4A49" w:rsidRDefault="00530F36" w:rsidP="00F103DE">
      <w:pPr>
        <w:jc w:val="both"/>
      </w:pPr>
      <w:r w:rsidRPr="00DA4A49">
        <w:t>The format can be migrated with accep</w:t>
      </w:r>
      <w:r w:rsidR="00E74080">
        <w:t>table</w:t>
      </w:r>
      <w:r w:rsidRPr="00DA4A49">
        <w:t xml:space="preserve"> loss of </w:t>
      </w:r>
      <w:r w:rsidR="00411626">
        <w:t>significant properties</w:t>
      </w:r>
      <w:r w:rsidRPr="00DA4A49">
        <w:t xml:space="preserve"> to another format. Migration here </w:t>
      </w:r>
      <w:proofErr w:type="gramStart"/>
      <w:r w:rsidRPr="00DA4A49">
        <w:t>is defined</w:t>
      </w:r>
      <w:proofErr w:type="gramEnd"/>
      <w:r w:rsidRPr="00DA4A49">
        <w:t xml:space="preserve"> as converting data from one original format to another format within the same content type.</w:t>
      </w:r>
    </w:p>
    <w:p w14:paraId="6143AE63" w14:textId="501A499E" w:rsidR="001541C1" w:rsidRPr="00DA4A49" w:rsidRDefault="001541C1" w:rsidP="00F103DE">
      <w:pPr>
        <w:jc w:val="both"/>
      </w:pPr>
      <w:r w:rsidRPr="00DA4A49">
        <w:t>Next, the availability of data migration tools is a prerequisite for pursuing a migration strategy, and the better the tools the market can offer, the stronger the format’s preservation suitability. In an ideal scenario, migration should result in the retention of all</w:t>
      </w:r>
      <w:r w:rsidR="00DA4A49">
        <w:t xml:space="preserve"> </w:t>
      </w:r>
      <w:r w:rsidR="00411626">
        <w:t>significant properties</w:t>
      </w:r>
      <w:r w:rsidRPr="00DA4A49">
        <w:t xml:space="preserve">, the same intellectual </w:t>
      </w:r>
      <w:r w:rsidR="00DA4A49" w:rsidRPr="00DA4A49">
        <w:t>content,</w:t>
      </w:r>
      <w:r w:rsidRPr="00DA4A49">
        <w:t xml:space="preserve"> and the same visual representation.</w:t>
      </w:r>
    </w:p>
    <w:p w14:paraId="7C85E3ED" w14:textId="542C9F40" w:rsidR="00530F36" w:rsidRPr="00DA4A49" w:rsidRDefault="00530F36" w:rsidP="00F103DE">
      <w:pPr>
        <w:jc w:val="both"/>
      </w:pPr>
      <w:r w:rsidRPr="00DA4A49">
        <w:t xml:space="preserve">The criterion is weighted </w:t>
      </w:r>
      <w:proofErr w:type="gramStart"/>
      <w:r w:rsidRPr="00DA4A49">
        <w:t>2</w:t>
      </w:r>
      <w:proofErr w:type="gramEnd"/>
      <w:r w:rsidRPr="00DA4A49">
        <w:t xml:space="preserve">, </w:t>
      </w:r>
      <w:r w:rsidR="00557D79">
        <w:t>as</w:t>
      </w:r>
      <w:r w:rsidRPr="00DA4A49">
        <w:t xml:space="preserve"> the ability to migrate data to oth</w:t>
      </w:r>
      <w:r w:rsidR="0043237F">
        <w:t>er formats indicates robustness</w:t>
      </w:r>
      <w:r w:rsidRPr="00DA4A49">
        <w:t xml:space="preserve"> and in the short term means that we do not lock ourselves to the format.</w:t>
      </w:r>
    </w:p>
    <w:p w14:paraId="378604BE" w14:textId="77777777" w:rsidR="005E7621" w:rsidRPr="00DA4A49" w:rsidRDefault="00EF736A" w:rsidP="00EF736A">
      <w:pPr>
        <w:pStyle w:val="Overskrift2"/>
      </w:pPr>
      <w:bookmarkStart w:id="32" w:name="_Toc45655543"/>
      <w:r w:rsidRPr="00DA4A49">
        <w:t>3.20. Compatibility</w:t>
      </w:r>
      <w:bookmarkEnd w:id="32"/>
    </w:p>
    <w:p w14:paraId="2B70BA6D" w14:textId="2D2C35C2" w:rsidR="005E7621" w:rsidRPr="00DA4A49" w:rsidRDefault="00EF736A" w:rsidP="001541C1">
      <w:pPr>
        <w:jc w:val="both"/>
      </w:pPr>
      <w:r w:rsidRPr="00DA4A49">
        <w:t>The format is compatible with multiple operating systems and applications. In practice, this means that the format is both system and software independent without locking it to specific operating systems or programs, and several competing programs must exist in the market for rendering the data of the format.</w:t>
      </w:r>
    </w:p>
    <w:p w14:paraId="1EACB36D" w14:textId="66F8F051" w:rsidR="00F60E39" w:rsidRPr="00DA4A49" w:rsidRDefault="00EF736A" w:rsidP="002A7E8D">
      <w:pPr>
        <w:jc w:val="both"/>
      </w:pPr>
      <w:r w:rsidRPr="00DA4A49">
        <w:t xml:space="preserve">The criterion is weighted </w:t>
      </w:r>
      <w:proofErr w:type="gramStart"/>
      <w:r w:rsidR="00DA4A49" w:rsidRPr="00DA4A49">
        <w:t>1</w:t>
      </w:r>
      <w:proofErr w:type="gramEnd"/>
      <w:r w:rsidR="00160C73">
        <w:t>, as</w:t>
      </w:r>
      <w:r w:rsidRPr="00DA4A49">
        <w:t xml:space="preserve"> system independence </w:t>
      </w:r>
      <w:r w:rsidR="0043237F">
        <w:t>have an impact on</w:t>
      </w:r>
      <w:r w:rsidRPr="00DA4A49">
        <w:t xml:space="preserve"> the possibility of pursuing a migration strategy.</w:t>
      </w:r>
    </w:p>
    <w:p w14:paraId="626C2F8B" w14:textId="77777777" w:rsidR="00C8555E" w:rsidRPr="00DA4A49" w:rsidRDefault="00845EE9" w:rsidP="00EF32F1">
      <w:pPr>
        <w:pStyle w:val="Overskrift1"/>
        <w:jc w:val="both"/>
      </w:pPr>
      <w:bookmarkStart w:id="33" w:name="_Toc45655544"/>
      <w:r w:rsidRPr="00DA4A49">
        <w:t>4. Overall assessment</w:t>
      </w:r>
      <w:bookmarkEnd w:id="33"/>
    </w:p>
    <w:p w14:paraId="6B68C441" w14:textId="2BA9BA8A" w:rsidR="00DE279D" w:rsidRPr="00DA4A49" w:rsidRDefault="00DF75A8" w:rsidP="001541C1">
      <w:pPr>
        <w:jc w:val="both"/>
      </w:pPr>
      <w:r w:rsidRPr="00DA4A49">
        <w:t xml:space="preserve">The overall assessment is the sum of the values multiplied by their weighting and </w:t>
      </w:r>
      <w:proofErr w:type="gramStart"/>
      <w:r w:rsidRPr="00DA4A49">
        <w:t>is also</w:t>
      </w:r>
      <w:proofErr w:type="gramEnd"/>
      <w:r w:rsidRPr="00DA4A49">
        <w:t xml:space="preserve"> indicated as a normalised score between 0 and 1</w:t>
      </w:r>
      <w:r w:rsidR="00B631AA" w:rsidRPr="00DA4A49">
        <w:rPr>
          <w:rStyle w:val="Fodnotehenvisning"/>
        </w:rPr>
        <w:footnoteReference w:id="5"/>
      </w:r>
      <w:r w:rsidRPr="00DA4A49">
        <w:t xml:space="preserve">. The format that achieves the highest score (without disqualifying criteria) is considered </w:t>
      </w:r>
      <w:proofErr w:type="gramStart"/>
      <w:r w:rsidRPr="00DA4A49">
        <w:t>to be the</w:t>
      </w:r>
      <w:proofErr w:type="gramEnd"/>
      <w:r w:rsidRPr="00DA4A49">
        <w:t xml:space="preserve"> most sui</w:t>
      </w:r>
      <w:r w:rsidR="00E74080">
        <w:t>table</w:t>
      </w:r>
      <w:r w:rsidRPr="00DA4A49">
        <w:t xml:space="preserve"> preservation format, but if several formats achieve an overall rating close to each other, they can be juxtaposed. The overall assessment results in a recommendation written in note format, which </w:t>
      </w:r>
      <w:proofErr w:type="gramStart"/>
      <w:r w:rsidRPr="00DA4A49">
        <w:t>can be taken</w:t>
      </w:r>
      <w:proofErr w:type="gramEnd"/>
      <w:r w:rsidRPr="00DA4A49">
        <w:t xml:space="preserve"> further as the basis for a subjective </w:t>
      </w:r>
      <w:r w:rsidRPr="00DA4A49">
        <w:lastRenderedPageBreak/>
        <w:t xml:space="preserve">management decision for the approval of a new preservation format. The recommendation is the </w:t>
      </w:r>
      <w:proofErr w:type="gramStart"/>
      <w:r w:rsidRPr="00DA4A49">
        <w:t>end result</w:t>
      </w:r>
      <w:proofErr w:type="gramEnd"/>
      <w:r w:rsidRPr="00DA4A49">
        <w:t xml:space="preserve"> of the format assessment.</w:t>
      </w:r>
    </w:p>
    <w:p w14:paraId="2D3DECDF" w14:textId="77777777" w:rsidR="00B239DF" w:rsidRPr="00DA4A49" w:rsidRDefault="00B239DF" w:rsidP="00EF32F1">
      <w:pPr>
        <w:pStyle w:val="Overskrift1"/>
        <w:jc w:val="both"/>
      </w:pPr>
      <w:bookmarkStart w:id="34" w:name="_Toc45655545"/>
      <w:r w:rsidRPr="00DA4A49">
        <w:t>5. Conclusion</w:t>
      </w:r>
      <w:bookmarkEnd w:id="34"/>
    </w:p>
    <w:p w14:paraId="3BB4F935" w14:textId="1847CC1C" w:rsidR="000626EB" w:rsidRPr="00DA4A49" w:rsidRDefault="00767AE7" w:rsidP="00EF32F1">
      <w:pPr>
        <w:jc w:val="both"/>
      </w:pPr>
      <w:r w:rsidRPr="00DA4A49">
        <w:t>The memorandum prov</w:t>
      </w:r>
      <w:r w:rsidR="00E74080">
        <w:t>ides guidance in the use of the</w:t>
      </w:r>
      <w:r w:rsidRPr="00DA4A49">
        <w:t xml:space="preserve"> </w:t>
      </w:r>
      <w:proofErr w:type="spellStart"/>
      <w:r w:rsidR="00E74080">
        <w:rPr>
          <w:i/>
          <w:iCs/>
        </w:rPr>
        <w:t>Matrix_Format</w:t>
      </w:r>
      <w:proofErr w:type="spellEnd"/>
      <w:r w:rsidR="00E74080">
        <w:rPr>
          <w:i/>
          <w:iCs/>
        </w:rPr>
        <w:t xml:space="preserve"> Assessment</w:t>
      </w:r>
      <w:r w:rsidRPr="00DA4A49">
        <w:rPr>
          <w:i/>
          <w:iCs/>
        </w:rPr>
        <w:t xml:space="preserve"> v2.1</w:t>
      </w:r>
      <w:r w:rsidRPr="00DA4A49">
        <w:t xml:space="preserve">, and through a quantified method, it enables the Danish National Archives to assess formats for approval as preservation formats for which data </w:t>
      </w:r>
      <w:proofErr w:type="gramStart"/>
      <w:r w:rsidRPr="00DA4A49">
        <w:t>can be submitted</w:t>
      </w:r>
      <w:proofErr w:type="gramEnd"/>
      <w:r w:rsidRPr="00DA4A49">
        <w:t xml:space="preserve"> in by authorities and private actors. The method is a contribution of an approval procedure and solely provides a professional recommendation based on a selection of criteria that relate to how the format behaves technically within a wider societal context.</w:t>
      </w:r>
    </w:p>
    <w:p w14:paraId="28C94A0F" w14:textId="77777777" w:rsidR="00C54C8D" w:rsidRPr="00DA4A49" w:rsidRDefault="00C54C8D" w:rsidP="00C54C8D">
      <w:pPr>
        <w:pStyle w:val="Overskrift1"/>
      </w:pPr>
      <w:bookmarkStart w:id="35" w:name="_Toc45655546"/>
      <w:r w:rsidRPr="00DA4A49">
        <w:t>6. Appendix</w:t>
      </w:r>
      <w:bookmarkEnd w:id="35"/>
    </w:p>
    <w:p w14:paraId="4D2AF931" w14:textId="77777777" w:rsidR="00EF32F1" w:rsidRPr="00DA4A49" w:rsidRDefault="00EF32F1" w:rsidP="00384313">
      <w:pPr>
        <w:pStyle w:val="Brdtekst"/>
        <w:jc w:val="both"/>
      </w:pPr>
      <w:r w:rsidRPr="00DA4A49">
        <w:t>The assessment of the criteria that are usable in the context of the Danish National Archives’ digital archiving strategy has been based on a study of the practice that the Danish National Archives has previously used as well as what practices are used at other digital preservation institutions in an international context. The following two appendices list the inspiration for the selection of criteria as well as the reason for the rejection of criteria.</w:t>
      </w:r>
    </w:p>
    <w:p w14:paraId="04A69B2E" w14:textId="77777777" w:rsidR="00C54C8D" w:rsidRPr="00DA4A49" w:rsidRDefault="00EF32F1" w:rsidP="006E1551">
      <w:pPr>
        <w:pStyle w:val="Overskrift2"/>
      </w:pPr>
      <w:bookmarkStart w:id="36" w:name="_Toc45655547"/>
      <w:r w:rsidRPr="00DA4A49">
        <w:t>6.1. Sources of inspiration</w:t>
      </w:r>
      <w:bookmarkEnd w:id="36"/>
    </w:p>
    <w:p w14:paraId="069BE70A" w14:textId="77777777" w:rsidR="00752216" w:rsidRPr="00DA4A49" w:rsidRDefault="00752216" w:rsidP="00752216">
      <w:pPr>
        <w:pStyle w:val="Brdtekst"/>
        <w:numPr>
          <w:ilvl w:val="0"/>
          <w:numId w:val="4"/>
        </w:numPr>
      </w:pPr>
      <w:r w:rsidRPr="00DA4A49">
        <w:t xml:space="preserve">Benjamin </w:t>
      </w:r>
      <w:proofErr w:type="spellStart"/>
      <w:r w:rsidRPr="00DA4A49">
        <w:t>Yousefi</w:t>
      </w:r>
      <w:proofErr w:type="spellEnd"/>
      <w:r w:rsidRPr="00DA4A49">
        <w:t xml:space="preserve"> (2017): </w:t>
      </w:r>
      <w:proofErr w:type="spellStart"/>
      <w:r w:rsidRPr="00DA4A49">
        <w:rPr>
          <w:i/>
        </w:rPr>
        <w:t>InterPARES</w:t>
      </w:r>
      <w:proofErr w:type="spellEnd"/>
      <w:r w:rsidRPr="00DA4A49">
        <w:t>, The Swedish National Archives, Sweden</w:t>
      </w:r>
    </w:p>
    <w:p w14:paraId="25FB2E5F" w14:textId="77777777" w:rsidR="00752216" w:rsidRPr="00DA4A49" w:rsidRDefault="00752216" w:rsidP="00752216">
      <w:pPr>
        <w:pStyle w:val="Brdtekst"/>
        <w:numPr>
          <w:ilvl w:val="0"/>
          <w:numId w:val="4"/>
        </w:numPr>
      </w:pPr>
      <w:r w:rsidRPr="00DA4A49">
        <w:t xml:space="preserve">Brown, Adrian (2008): </w:t>
      </w:r>
      <w:r w:rsidRPr="00DA4A49">
        <w:rPr>
          <w:i/>
        </w:rPr>
        <w:t>Selecting File Formats for Long-Term Preservation</w:t>
      </w:r>
      <w:r w:rsidRPr="00DA4A49">
        <w:t>, The National Archives, England</w:t>
      </w:r>
    </w:p>
    <w:p w14:paraId="302EADC8" w14:textId="4542A8C0" w:rsidR="00752216" w:rsidRPr="00D35014" w:rsidRDefault="00752216" w:rsidP="00752216">
      <w:pPr>
        <w:pStyle w:val="Brdtekst"/>
        <w:numPr>
          <w:ilvl w:val="0"/>
          <w:numId w:val="4"/>
        </w:numPr>
        <w:rPr>
          <w:lang w:val="da-DK"/>
        </w:rPr>
      </w:pPr>
      <w:r w:rsidRPr="00D35014">
        <w:rPr>
          <w:lang w:val="da-DK"/>
        </w:rPr>
        <w:t xml:space="preserve">Johansen, Kathrine Hougaard </w:t>
      </w:r>
      <w:proofErr w:type="spellStart"/>
      <w:r w:rsidRPr="00D35014">
        <w:rPr>
          <w:lang w:val="da-DK"/>
        </w:rPr>
        <w:t>Edsen</w:t>
      </w:r>
      <w:proofErr w:type="spellEnd"/>
      <w:r w:rsidRPr="00D35014">
        <w:rPr>
          <w:lang w:val="da-DK"/>
        </w:rPr>
        <w:t xml:space="preserve"> (2015): </w:t>
      </w:r>
      <w:r w:rsidRPr="00D35014">
        <w:rPr>
          <w:i/>
          <w:lang w:val="da-DK"/>
        </w:rPr>
        <w:t>Udvalgte formater og deres egenskaber</w:t>
      </w:r>
      <w:r w:rsidRPr="00D35014">
        <w:rPr>
          <w:lang w:val="da-DK"/>
        </w:rPr>
        <w:t xml:space="preserve">, </w:t>
      </w:r>
      <w:proofErr w:type="spellStart"/>
      <w:r w:rsidRPr="00D35014">
        <w:rPr>
          <w:lang w:val="da-DK"/>
        </w:rPr>
        <w:t>retrieved</w:t>
      </w:r>
      <w:proofErr w:type="spellEnd"/>
      <w:r w:rsidRPr="00D35014">
        <w:rPr>
          <w:lang w:val="da-DK"/>
        </w:rPr>
        <w:t xml:space="preserve"> on 20 August 2019 from: </w:t>
      </w:r>
      <w:hyperlink r:id="rId8" w:history="1">
        <w:r w:rsidRPr="00D35014">
          <w:rPr>
            <w:rStyle w:val="Hyperlink"/>
            <w:lang w:val="da-DK"/>
          </w:rPr>
          <w:t>https://digitalbevaring.dk/viden/filformater-bevaring/</w:t>
        </w:r>
      </w:hyperlink>
    </w:p>
    <w:p w14:paraId="09CD9F23" w14:textId="77777777" w:rsidR="00752216" w:rsidRPr="00DA4A49" w:rsidRDefault="00752216" w:rsidP="00752216">
      <w:pPr>
        <w:pStyle w:val="Brdtekst"/>
        <w:numPr>
          <w:ilvl w:val="0"/>
          <w:numId w:val="4"/>
        </w:numPr>
      </w:pPr>
      <w:proofErr w:type="spellStart"/>
      <w:r w:rsidRPr="00DA4A49">
        <w:rPr>
          <w:i/>
        </w:rPr>
        <w:t>Katalog</w:t>
      </w:r>
      <w:proofErr w:type="spellEnd"/>
      <w:r w:rsidRPr="00DA4A49">
        <w:rPr>
          <w:i/>
        </w:rPr>
        <w:t xml:space="preserve"> </w:t>
      </w:r>
      <w:proofErr w:type="spellStart"/>
      <w:r w:rsidRPr="00DA4A49">
        <w:rPr>
          <w:i/>
        </w:rPr>
        <w:t>Archivischer</w:t>
      </w:r>
      <w:proofErr w:type="spellEnd"/>
      <w:r w:rsidRPr="00DA4A49">
        <w:rPr>
          <w:i/>
        </w:rPr>
        <w:t xml:space="preserve"> </w:t>
      </w:r>
      <w:proofErr w:type="spellStart"/>
      <w:r w:rsidRPr="00DA4A49">
        <w:rPr>
          <w:i/>
        </w:rPr>
        <w:t>Dateiformate</w:t>
      </w:r>
      <w:proofErr w:type="spellEnd"/>
      <w:r w:rsidRPr="00DA4A49">
        <w:t xml:space="preserve"> (2015), The Swiss Federal Archives, version 4.1, Switzerland</w:t>
      </w:r>
    </w:p>
    <w:p w14:paraId="305EAE26" w14:textId="77777777" w:rsidR="00726070" w:rsidRPr="00DA4A49" w:rsidRDefault="00726070" w:rsidP="00726070">
      <w:pPr>
        <w:pStyle w:val="Brdtekst"/>
        <w:numPr>
          <w:ilvl w:val="0"/>
          <w:numId w:val="4"/>
        </w:numPr>
      </w:pPr>
      <w:proofErr w:type="spellStart"/>
      <w:r w:rsidRPr="00DA4A49">
        <w:rPr>
          <w:i/>
        </w:rPr>
        <w:t>Kriterier</w:t>
      </w:r>
      <w:proofErr w:type="spellEnd"/>
      <w:r w:rsidRPr="00DA4A49">
        <w:rPr>
          <w:i/>
        </w:rPr>
        <w:t xml:space="preserve"> for </w:t>
      </w:r>
      <w:proofErr w:type="spellStart"/>
      <w:r w:rsidRPr="00DA4A49">
        <w:rPr>
          <w:i/>
        </w:rPr>
        <w:t>filformater</w:t>
      </w:r>
      <w:proofErr w:type="spellEnd"/>
      <w:r w:rsidRPr="00DA4A49">
        <w:t>, The Danish National Archives</w:t>
      </w:r>
    </w:p>
    <w:p w14:paraId="3B4BB6A1" w14:textId="77777777" w:rsidR="00C54C8D" w:rsidRPr="00DA4A49" w:rsidRDefault="00C54C8D" w:rsidP="00726070">
      <w:pPr>
        <w:pStyle w:val="Brdtekst"/>
        <w:numPr>
          <w:ilvl w:val="0"/>
          <w:numId w:val="4"/>
        </w:numPr>
      </w:pPr>
      <w:proofErr w:type="spellStart"/>
      <w:r w:rsidRPr="00DA4A49">
        <w:rPr>
          <w:i/>
        </w:rPr>
        <w:t>Filformatmatrice</w:t>
      </w:r>
      <w:proofErr w:type="spellEnd"/>
      <w:r w:rsidRPr="00DA4A49">
        <w:t xml:space="preserve"> (2009), The Danish National Archives</w:t>
      </w:r>
    </w:p>
    <w:p w14:paraId="62AA1B9F" w14:textId="77777777" w:rsidR="00C54C8D" w:rsidRPr="00DA4A49" w:rsidRDefault="00F32935" w:rsidP="006E1551">
      <w:pPr>
        <w:pStyle w:val="Brdtekst"/>
        <w:numPr>
          <w:ilvl w:val="0"/>
          <w:numId w:val="4"/>
        </w:numPr>
      </w:pPr>
      <w:r w:rsidRPr="00DA4A49">
        <w:rPr>
          <w:i/>
        </w:rPr>
        <w:t>Sustainability of Digital Formats: Planning for Library of Congress Collections</w:t>
      </w:r>
      <w:r w:rsidRPr="00DA4A49">
        <w:t>, Library of Congress, USA</w:t>
      </w:r>
    </w:p>
    <w:p w14:paraId="32F29A80" w14:textId="29509A07" w:rsidR="006A0B5D" w:rsidRPr="00DA4A49" w:rsidRDefault="008C0877" w:rsidP="006A0B5D">
      <w:pPr>
        <w:pStyle w:val="Brdtekst"/>
        <w:numPr>
          <w:ilvl w:val="0"/>
          <w:numId w:val="4"/>
        </w:numPr>
      </w:pPr>
      <w:r w:rsidRPr="00DA4A49">
        <w:rPr>
          <w:i/>
        </w:rPr>
        <w:t>Digital Preservation Handbook</w:t>
      </w:r>
      <w:r w:rsidRPr="00DA4A49">
        <w:t xml:space="preserve"> (2015), Digital Preservation Coalition, retrieved on 5 August 2019 from: </w:t>
      </w:r>
      <w:hyperlink r:id="rId9" w:history="1">
        <w:r w:rsidRPr="00DA4A49">
          <w:rPr>
            <w:rStyle w:val="Hyperlink"/>
          </w:rPr>
          <w:t>https://www.dpconline.org/handbook/technical-solutions-and-tools/file-formats-and-standards</w:t>
        </w:r>
      </w:hyperlink>
    </w:p>
    <w:p w14:paraId="201DDE05" w14:textId="77777777" w:rsidR="00C54C8D" w:rsidRPr="00DA4A49" w:rsidRDefault="00EF32F1" w:rsidP="006E1551">
      <w:pPr>
        <w:pStyle w:val="Overskrift2"/>
      </w:pPr>
      <w:bookmarkStart w:id="37" w:name="_Toc45655548"/>
      <w:r w:rsidRPr="00DA4A49">
        <w:t>6.2. Rejected criteria</w:t>
      </w:r>
      <w:bookmarkEnd w:id="37"/>
    </w:p>
    <w:p w14:paraId="34DB1E2A" w14:textId="77777777" w:rsidR="00F43892" w:rsidRPr="00DA4A49" w:rsidRDefault="003A028A" w:rsidP="00C54C8D">
      <w:pPr>
        <w:pStyle w:val="Brdtekst"/>
        <w:jc w:val="both"/>
      </w:pPr>
      <w:r w:rsidRPr="00DA4A49">
        <w:t xml:space="preserve">The list below specifies identified criteria from the sources of inspiration that </w:t>
      </w:r>
      <w:proofErr w:type="gramStart"/>
      <w:r w:rsidRPr="00DA4A49">
        <w:t>were rejected</w:t>
      </w:r>
      <w:proofErr w:type="gramEnd"/>
      <w:r w:rsidRPr="00DA4A49">
        <w:t xml:space="preserve"> for the form and a brief justification is given.</w:t>
      </w:r>
    </w:p>
    <w:p w14:paraId="5520FB83" w14:textId="77777777" w:rsidR="003A028A" w:rsidRPr="00DA4A49" w:rsidRDefault="003A028A" w:rsidP="00C54C8D">
      <w:pPr>
        <w:pStyle w:val="Brdtekst"/>
        <w:jc w:val="both"/>
      </w:pPr>
    </w:p>
    <w:tbl>
      <w:tblPr>
        <w:tblStyle w:val="Gittertabel2-farve11"/>
        <w:tblW w:w="0" w:type="auto"/>
        <w:jc w:val="center"/>
        <w:tblLook w:val="04A0" w:firstRow="1" w:lastRow="0" w:firstColumn="1" w:lastColumn="0" w:noHBand="0" w:noVBand="1"/>
      </w:tblPr>
      <w:tblGrid>
        <w:gridCol w:w="2203"/>
        <w:gridCol w:w="3877"/>
        <w:gridCol w:w="3841"/>
      </w:tblGrid>
      <w:tr w:rsidR="00992B65" w:rsidRPr="00DA4A49" w14:paraId="50B9503A" w14:textId="77777777" w:rsidTr="00992B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6D5DAAA7" w14:textId="77777777" w:rsidR="00992B65" w:rsidRPr="00DA4A49" w:rsidRDefault="00992B65" w:rsidP="009975CA">
            <w:r w:rsidRPr="00DA4A49">
              <w:t>Criterion</w:t>
            </w:r>
          </w:p>
        </w:tc>
        <w:tc>
          <w:tcPr>
            <w:tcW w:w="3969" w:type="dxa"/>
          </w:tcPr>
          <w:p w14:paraId="3D68AF3F" w14:textId="77777777" w:rsidR="00992B65" w:rsidRPr="00DA4A49" w:rsidRDefault="00992B65" w:rsidP="009975CA">
            <w:pPr>
              <w:cnfStyle w:val="100000000000" w:firstRow="1" w:lastRow="0" w:firstColumn="0" w:lastColumn="0" w:oddVBand="0" w:evenVBand="0" w:oddHBand="0" w:evenHBand="0" w:firstRowFirstColumn="0" w:firstRowLastColumn="0" w:lastRowFirstColumn="0" w:lastRowLastColumn="0"/>
            </w:pPr>
            <w:r w:rsidRPr="00DA4A49">
              <w:t>Explanation</w:t>
            </w:r>
          </w:p>
        </w:tc>
        <w:tc>
          <w:tcPr>
            <w:tcW w:w="3933" w:type="dxa"/>
          </w:tcPr>
          <w:p w14:paraId="7417D0FC" w14:textId="77777777" w:rsidR="00992B65" w:rsidRPr="00DA4A49" w:rsidRDefault="00992B65" w:rsidP="009975CA">
            <w:pPr>
              <w:cnfStyle w:val="100000000000" w:firstRow="1" w:lastRow="0" w:firstColumn="0" w:lastColumn="0" w:oddVBand="0" w:evenVBand="0" w:oddHBand="0" w:evenHBand="0" w:firstRowFirstColumn="0" w:firstRowLastColumn="0" w:lastRowFirstColumn="0" w:lastRowLastColumn="0"/>
            </w:pPr>
            <w:r w:rsidRPr="00DA4A49">
              <w:t>Reason for rejection</w:t>
            </w:r>
          </w:p>
        </w:tc>
      </w:tr>
      <w:tr w:rsidR="00992B65" w:rsidRPr="00DA4A49" w14:paraId="38D223D9"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7047A47F" w14:textId="77777777" w:rsidR="00992B65" w:rsidRPr="00DA4A49" w:rsidRDefault="00992B65" w:rsidP="009975CA">
            <w:r w:rsidRPr="00DA4A49">
              <w:lastRenderedPageBreak/>
              <w:t>Metadata</w:t>
            </w:r>
          </w:p>
        </w:tc>
        <w:tc>
          <w:tcPr>
            <w:tcW w:w="3969" w:type="dxa"/>
          </w:tcPr>
          <w:p w14:paraId="077E9DC4" w14:textId="77777777" w:rsidR="00992B65" w:rsidRPr="00DA4A49" w:rsidRDefault="00992B65" w:rsidP="009975CA">
            <w:pPr>
              <w:cnfStyle w:val="000000100000" w:firstRow="0" w:lastRow="0" w:firstColumn="0" w:lastColumn="0" w:oddVBand="0" w:evenVBand="0" w:oddHBand="1" w:evenHBand="0" w:firstRowFirstColumn="0" w:firstRowLastColumn="0" w:lastRowFirstColumn="0" w:lastRowLastColumn="0"/>
            </w:pPr>
            <w:proofErr w:type="gramStart"/>
            <w:r w:rsidRPr="00DA4A49">
              <w:t>Ample</w:t>
            </w:r>
            <w:proofErr w:type="gramEnd"/>
            <w:r w:rsidRPr="00DA4A49">
              <w:t xml:space="preserve"> opportunities for recording embedded metadata.</w:t>
            </w:r>
          </w:p>
        </w:tc>
        <w:tc>
          <w:tcPr>
            <w:tcW w:w="3933" w:type="dxa"/>
          </w:tcPr>
          <w:p w14:paraId="1F7724F9" w14:textId="414FAD93" w:rsidR="00992B65" w:rsidRPr="00DA4A49" w:rsidRDefault="00992B65" w:rsidP="009975CA">
            <w:pPr>
              <w:cnfStyle w:val="000000100000" w:firstRow="0" w:lastRow="0" w:firstColumn="0" w:lastColumn="0" w:oddVBand="0" w:evenVBand="0" w:oddHBand="1" w:evenHBand="0" w:firstRowFirstColumn="0" w:firstRowLastColumn="0" w:lastRowFirstColumn="0" w:lastRowLastColumn="0"/>
            </w:pPr>
            <w:r w:rsidRPr="00DA4A49">
              <w:t xml:space="preserve">It is a better practice to keep metadata in a separate </w:t>
            </w:r>
            <w:r w:rsidR="00E74080">
              <w:t>table</w:t>
            </w:r>
            <w:r w:rsidRPr="00DA4A49">
              <w:t>.</w:t>
            </w:r>
          </w:p>
        </w:tc>
      </w:tr>
      <w:tr w:rsidR="00992B65" w:rsidRPr="00DA4A49" w14:paraId="06C0C57E" w14:textId="77777777" w:rsidTr="00992B65">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70B608EE" w14:textId="77777777" w:rsidR="00992B65" w:rsidRPr="00DA4A49" w:rsidRDefault="00992B65" w:rsidP="009975CA">
            <w:r w:rsidRPr="00DA4A49">
              <w:t>Format class</w:t>
            </w:r>
          </w:p>
        </w:tc>
        <w:tc>
          <w:tcPr>
            <w:tcW w:w="3969" w:type="dxa"/>
          </w:tcPr>
          <w:p w14:paraId="12818F25" w14:textId="77777777" w:rsidR="00992B65" w:rsidRPr="00DA4A49" w:rsidRDefault="00992B65" w:rsidP="00992B65">
            <w:pPr>
              <w:cnfStyle w:val="000000000000" w:firstRow="0" w:lastRow="0" w:firstColumn="0" w:lastColumn="0" w:oddVBand="0" w:evenVBand="0" w:oddHBand="0" w:evenHBand="0" w:firstRowFirstColumn="0" w:firstRowLastColumn="0" w:lastRowFirstColumn="0" w:lastRowLastColumn="0"/>
            </w:pPr>
            <w:r w:rsidRPr="00DA4A49">
              <w:t xml:space="preserve">The format </w:t>
            </w:r>
            <w:proofErr w:type="gramStart"/>
            <w:r w:rsidRPr="00DA4A49">
              <w:t>is well established</w:t>
            </w:r>
            <w:proofErr w:type="gramEnd"/>
            <w:r w:rsidRPr="00DA4A49">
              <w:t xml:space="preserve"> within its content type. </w:t>
            </w:r>
          </w:p>
        </w:tc>
        <w:tc>
          <w:tcPr>
            <w:tcW w:w="3933" w:type="dxa"/>
          </w:tcPr>
          <w:p w14:paraId="0F5D3B83" w14:textId="77777777" w:rsidR="00992B65" w:rsidRPr="00DA4A49" w:rsidRDefault="00191727" w:rsidP="00191727">
            <w:pPr>
              <w:cnfStyle w:val="000000000000" w:firstRow="0" w:lastRow="0" w:firstColumn="0" w:lastColumn="0" w:oddVBand="0" w:evenVBand="0" w:oddHBand="0" w:evenHBand="0" w:firstRowFirstColumn="0" w:firstRowLastColumn="0" w:lastRowFirstColumn="0" w:lastRowLastColumn="0"/>
            </w:pPr>
            <w:r w:rsidRPr="00DA4A49">
              <w:t>Overlap with “prevalence”.</w:t>
            </w:r>
          </w:p>
        </w:tc>
      </w:tr>
      <w:tr w:rsidR="00992B65" w:rsidRPr="00DA4A49" w14:paraId="53273396"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2C652F64" w14:textId="77777777" w:rsidR="00992B65" w:rsidRPr="00DA4A49" w:rsidRDefault="00992B65" w:rsidP="009975CA">
            <w:r w:rsidRPr="00DA4A49">
              <w:t>Complexity</w:t>
            </w:r>
          </w:p>
        </w:tc>
        <w:tc>
          <w:tcPr>
            <w:tcW w:w="3969" w:type="dxa"/>
          </w:tcPr>
          <w:p w14:paraId="40D7E725" w14:textId="77777777" w:rsidR="00992B65" w:rsidRPr="00DA4A49" w:rsidRDefault="00A121A1" w:rsidP="008F6C20">
            <w:pPr>
              <w:cnfStyle w:val="000000100000" w:firstRow="0" w:lastRow="0" w:firstColumn="0" w:lastColumn="0" w:oddVBand="0" w:evenVBand="0" w:oddHBand="1" w:evenHBand="0" w:firstRowFirstColumn="0" w:firstRowLastColumn="0" w:lastRowFirstColumn="0" w:lastRowLastColumn="0"/>
            </w:pPr>
            <w:r w:rsidRPr="00DA4A49">
              <w:t>The format is at risk of complexity resulting in deficiencies or misinterpretation of the format.</w:t>
            </w:r>
          </w:p>
        </w:tc>
        <w:tc>
          <w:tcPr>
            <w:tcW w:w="3933" w:type="dxa"/>
          </w:tcPr>
          <w:p w14:paraId="35CB4BC9" w14:textId="283AC2D5" w:rsidR="00992B65" w:rsidRPr="00DA4A49" w:rsidRDefault="008F6C20" w:rsidP="009975CA">
            <w:pPr>
              <w:cnfStyle w:val="000000100000" w:firstRow="0" w:lastRow="0" w:firstColumn="0" w:lastColumn="0" w:oddVBand="0" w:evenVBand="0" w:oddHBand="1" w:evenHBand="0" w:firstRowFirstColumn="0" w:firstRowLastColumn="0" w:lastRowFirstColumn="0" w:lastRowLastColumn="0"/>
            </w:pPr>
            <w:r w:rsidRPr="00DA4A49">
              <w:t xml:space="preserve">The criterion </w:t>
            </w:r>
            <w:proofErr w:type="gramStart"/>
            <w:r w:rsidRPr="00DA4A49">
              <w:t>is only applied</w:t>
            </w:r>
            <w:proofErr w:type="gramEnd"/>
            <w:r w:rsidRPr="00DA4A49">
              <w:t xml:space="preserve"> to video formats, and we want generally valid criteria. Also overlap with “</w:t>
            </w:r>
            <w:r w:rsidR="00411626">
              <w:t>significant properties</w:t>
            </w:r>
            <w:r w:rsidRPr="00DA4A49">
              <w:t>” (possibly an antonym. Paradox)</w:t>
            </w:r>
          </w:p>
        </w:tc>
      </w:tr>
      <w:tr w:rsidR="00992B65" w:rsidRPr="00DA4A49" w14:paraId="5A827959" w14:textId="77777777" w:rsidTr="00992B65">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1F2EBF8" w14:textId="77777777" w:rsidR="00992B65" w:rsidRPr="00DA4A49" w:rsidRDefault="00992B65" w:rsidP="009975CA">
            <w:r w:rsidRPr="00DA4A49">
              <w:t>Scaling</w:t>
            </w:r>
          </w:p>
        </w:tc>
        <w:tc>
          <w:tcPr>
            <w:tcW w:w="3969" w:type="dxa"/>
          </w:tcPr>
          <w:p w14:paraId="7F5340D6" w14:textId="77777777" w:rsidR="00992B65" w:rsidRPr="00DA4A49" w:rsidRDefault="008F6C20" w:rsidP="009975CA">
            <w:pPr>
              <w:cnfStyle w:val="000000000000" w:firstRow="0" w:lastRow="0" w:firstColumn="0" w:lastColumn="0" w:oddVBand="0" w:evenVBand="0" w:oddHBand="0" w:evenHBand="0" w:firstRowFirstColumn="0" w:firstRowLastColumn="0" w:lastRowFirstColumn="0" w:lastRowLastColumn="0"/>
            </w:pPr>
            <w:r w:rsidRPr="00DA4A49">
              <w:t xml:space="preserve">The format </w:t>
            </w:r>
            <w:proofErr w:type="gramStart"/>
            <w:r w:rsidRPr="00DA4A49">
              <w:t>can be easily scaled</w:t>
            </w:r>
            <w:proofErr w:type="gramEnd"/>
            <w:r w:rsidRPr="00DA4A49">
              <w:t xml:space="preserve"> upon migration.</w:t>
            </w:r>
          </w:p>
        </w:tc>
        <w:tc>
          <w:tcPr>
            <w:tcW w:w="3933" w:type="dxa"/>
          </w:tcPr>
          <w:p w14:paraId="37EB5757" w14:textId="77777777" w:rsidR="00992B65" w:rsidRPr="00DA4A49" w:rsidRDefault="008F6C20" w:rsidP="00191727">
            <w:pPr>
              <w:cnfStyle w:val="000000000000" w:firstRow="0" w:lastRow="0" w:firstColumn="0" w:lastColumn="0" w:oddVBand="0" w:evenVBand="0" w:oddHBand="0" w:evenHBand="0" w:firstRowFirstColumn="0" w:firstRowLastColumn="0" w:lastRowFirstColumn="0" w:lastRowLastColumn="0"/>
            </w:pPr>
            <w:r w:rsidRPr="00DA4A49">
              <w:t>Overlap with “storage” and “migration”</w:t>
            </w:r>
          </w:p>
        </w:tc>
      </w:tr>
      <w:tr w:rsidR="00992B65" w:rsidRPr="00DA4A49" w14:paraId="7A4432AC"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5A7635E1" w14:textId="77777777" w:rsidR="00992B65" w:rsidRPr="00DA4A49" w:rsidRDefault="00992B65" w:rsidP="009975CA">
            <w:r w:rsidRPr="00DA4A49">
              <w:t>Destination format</w:t>
            </w:r>
          </w:p>
        </w:tc>
        <w:tc>
          <w:tcPr>
            <w:tcW w:w="3969" w:type="dxa"/>
          </w:tcPr>
          <w:p w14:paraId="03FDDDD2" w14:textId="77777777" w:rsidR="00992B65" w:rsidRPr="00DA4A49" w:rsidRDefault="00092BFE" w:rsidP="00CF622B">
            <w:pPr>
              <w:cnfStyle w:val="000000100000" w:firstRow="0" w:lastRow="0" w:firstColumn="0" w:lastColumn="0" w:oddVBand="0" w:evenVBand="0" w:oddHBand="1" w:evenHBand="0" w:firstRowFirstColumn="0" w:firstRowLastColumn="0" w:lastRowFirstColumn="0" w:lastRowLastColumn="0"/>
            </w:pPr>
            <w:r w:rsidRPr="00DA4A49">
              <w:t xml:space="preserve">The format has several specific formats that </w:t>
            </w:r>
            <w:proofErr w:type="gramStart"/>
            <w:r w:rsidRPr="00DA4A49">
              <w:t>can be migrated</w:t>
            </w:r>
            <w:proofErr w:type="gramEnd"/>
            <w:r w:rsidRPr="00DA4A49">
              <w:t xml:space="preserve"> to.</w:t>
            </w:r>
          </w:p>
        </w:tc>
        <w:tc>
          <w:tcPr>
            <w:tcW w:w="3933" w:type="dxa"/>
          </w:tcPr>
          <w:p w14:paraId="3D33760A" w14:textId="77777777" w:rsidR="00992B65" w:rsidRPr="00DA4A49" w:rsidRDefault="00191727" w:rsidP="00191727">
            <w:pPr>
              <w:cnfStyle w:val="000000100000" w:firstRow="0" w:lastRow="0" w:firstColumn="0" w:lastColumn="0" w:oddVBand="0" w:evenVBand="0" w:oddHBand="1" w:evenHBand="0" w:firstRowFirstColumn="0" w:firstRowLastColumn="0" w:lastRowFirstColumn="0" w:lastRowLastColumn="0"/>
            </w:pPr>
            <w:r w:rsidRPr="00DA4A49">
              <w:t>Overlap with “migration”.</w:t>
            </w:r>
          </w:p>
        </w:tc>
      </w:tr>
      <w:tr w:rsidR="00992B65" w:rsidRPr="00DA4A49" w14:paraId="1C4E43A7" w14:textId="77777777" w:rsidTr="00992B65">
        <w:trPr>
          <w:jc w:val="center"/>
        </w:trPr>
        <w:tc>
          <w:tcPr>
            <w:cnfStyle w:val="001000000000" w:firstRow="0" w:lastRow="0" w:firstColumn="1" w:lastColumn="0" w:oddVBand="0" w:evenVBand="0" w:oddHBand="0" w:evenHBand="0" w:firstRowFirstColumn="0" w:firstRowLastColumn="0" w:lastRowFirstColumn="0" w:lastRowLastColumn="0"/>
            <w:tcW w:w="2235" w:type="dxa"/>
          </w:tcPr>
          <w:p w14:paraId="2558F6E8" w14:textId="77777777" w:rsidR="00992B65" w:rsidRPr="00DA4A49" w:rsidRDefault="00992B65" w:rsidP="009975CA">
            <w:r w:rsidRPr="00DA4A49">
              <w:t>Authenticity</w:t>
            </w:r>
          </w:p>
        </w:tc>
        <w:tc>
          <w:tcPr>
            <w:tcW w:w="3969" w:type="dxa"/>
          </w:tcPr>
          <w:p w14:paraId="6104F706" w14:textId="77777777" w:rsidR="00653722" w:rsidRPr="00DA4A49" w:rsidRDefault="00092BFE" w:rsidP="008F6C20">
            <w:pPr>
              <w:cnfStyle w:val="000000000000" w:firstRow="0" w:lastRow="0" w:firstColumn="0" w:lastColumn="0" w:oddVBand="0" w:evenVBand="0" w:oddHBand="0" w:evenHBand="0" w:firstRowFirstColumn="0" w:firstRowLastColumn="0" w:lastRowFirstColumn="0" w:lastRowLastColumn="0"/>
            </w:pPr>
            <w:r w:rsidRPr="00DA4A49">
              <w:t>The format can be migrated without loss of authenticity.</w:t>
            </w:r>
          </w:p>
        </w:tc>
        <w:tc>
          <w:tcPr>
            <w:tcW w:w="3933" w:type="dxa"/>
          </w:tcPr>
          <w:p w14:paraId="16858BBB" w14:textId="523B7850" w:rsidR="00992B65" w:rsidRPr="00DA4A49" w:rsidRDefault="00092BFE" w:rsidP="00092BFE">
            <w:pPr>
              <w:cnfStyle w:val="000000000000" w:firstRow="0" w:lastRow="0" w:firstColumn="0" w:lastColumn="0" w:oddVBand="0" w:evenVBand="0" w:oddHBand="0" w:evenHBand="0" w:firstRowFirstColumn="0" w:firstRowLastColumn="0" w:lastRowFirstColumn="0" w:lastRowLastColumn="0"/>
            </w:pPr>
            <w:r w:rsidRPr="00DA4A49">
              <w:t>Overlap with “</w:t>
            </w:r>
            <w:r w:rsidR="00411626">
              <w:t>Significant properties</w:t>
            </w:r>
            <w:r w:rsidRPr="00DA4A49">
              <w:t>” and “migration”.</w:t>
            </w:r>
          </w:p>
        </w:tc>
      </w:tr>
      <w:tr w:rsidR="00992B65" w:rsidRPr="00DA4A49" w14:paraId="30C0D846" w14:textId="77777777" w:rsidTr="00992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14:paraId="0186126C" w14:textId="77777777" w:rsidR="00992B65" w:rsidRPr="00DA4A49" w:rsidRDefault="00992B65" w:rsidP="009975CA">
            <w:r w:rsidRPr="00DA4A49">
              <w:t>Recreation</w:t>
            </w:r>
          </w:p>
        </w:tc>
        <w:tc>
          <w:tcPr>
            <w:tcW w:w="3969" w:type="dxa"/>
          </w:tcPr>
          <w:p w14:paraId="0F7D67EB" w14:textId="232B66A0" w:rsidR="00992B65" w:rsidRPr="00DA4A49" w:rsidRDefault="00992B65" w:rsidP="00992B65">
            <w:pPr>
              <w:cnfStyle w:val="000000100000" w:firstRow="0" w:lastRow="0" w:firstColumn="0" w:lastColumn="0" w:oddVBand="0" w:evenVBand="0" w:oddHBand="1" w:evenHBand="0" w:firstRowFirstColumn="0" w:firstRowLastColumn="0" w:lastRowFirstColumn="0" w:lastRowLastColumn="0"/>
            </w:pPr>
            <w:r w:rsidRPr="00DA4A49">
              <w:t xml:space="preserve">The format helps us to recreate data more authentically (higher scores on </w:t>
            </w:r>
            <w:r w:rsidR="00411626">
              <w:t>significant properties</w:t>
            </w:r>
            <w:r w:rsidRPr="00DA4A49">
              <w:t>) than other formats.</w:t>
            </w:r>
          </w:p>
        </w:tc>
        <w:tc>
          <w:tcPr>
            <w:tcW w:w="3933" w:type="dxa"/>
          </w:tcPr>
          <w:p w14:paraId="59085C11" w14:textId="281BD744" w:rsidR="00992B65" w:rsidRPr="00DA4A49" w:rsidRDefault="00992B65" w:rsidP="00191727">
            <w:pPr>
              <w:cnfStyle w:val="000000100000" w:firstRow="0" w:lastRow="0" w:firstColumn="0" w:lastColumn="0" w:oddVBand="0" w:evenVBand="0" w:oddHBand="1" w:evenHBand="0" w:firstRowFirstColumn="0" w:firstRowLastColumn="0" w:lastRowFirstColumn="0" w:lastRowLastColumn="0"/>
            </w:pPr>
            <w:r w:rsidRPr="00DA4A49">
              <w:t>Overlap with “</w:t>
            </w:r>
            <w:r w:rsidR="00411626">
              <w:t>Dissemination</w:t>
            </w:r>
            <w:r w:rsidRPr="00DA4A49">
              <w:t>” and “</w:t>
            </w:r>
            <w:r w:rsidR="00411626">
              <w:t>significant properties</w:t>
            </w:r>
            <w:r w:rsidRPr="00DA4A49">
              <w:t>”.</w:t>
            </w:r>
          </w:p>
        </w:tc>
      </w:tr>
    </w:tbl>
    <w:p w14:paraId="7135BA5C" w14:textId="77777777" w:rsidR="00EF32F1" w:rsidRPr="00DA4A49" w:rsidRDefault="00EF32F1" w:rsidP="009975CA">
      <w:pPr>
        <w:pStyle w:val="Brdtekst"/>
        <w:jc w:val="both"/>
      </w:pPr>
    </w:p>
    <w:sectPr w:rsidR="00EF32F1" w:rsidRPr="00DA4A49" w:rsidSect="00FE01B4">
      <w:headerReference w:type="even" r:id="rId10"/>
      <w:headerReference w:type="default" r:id="rId11"/>
      <w:footerReference w:type="default" r:id="rId12"/>
      <w:headerReference w:type="first" r:id="rId13"/>
      <w:footerReference w:type="first" r:id="rId14"/>
      <w:pgSz w:w="11906" w:h="16838" w:code="9"/>
      <w:pgMar w:top="2835" w:right="851" w:bottom="1928" w:left="1134" w:header="709" w:footer="1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D4152" w14:textId="77777777" w:rsidR="00272F72" w:rsidRDefault="00272F72" w:rsidP="007931F6">
      <w:pPr>
        <w:spacing w:after="0" w:line="240" w:lineRule="auto"/>
      </w:pPr>
      <w:r>
        <w:separator/>
      </w:r>
    </w:p>
  </w:endnote>
  <w:endnote w:type="continuationSeparator" w:id="0">
    <w:p w14:paraId="661AF98C" w14:textId="77777777" w:rsidR="00272F72" w:rsidRDefault="00272F72" w:rsidP="0079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C441E" w14:textId="1560F115" w:rsidR="004B4743" w:rsidRDefault="004B4743">
    <w:pPr>
      <w:pStyle w:val="Sidefod"/>
    </w:pPr>
    <w:r>
      <w:fldChar w:fldCharType="begin"/>
    </w:r>
    <w:r>
      <w:instrText xml:space="preserve"> Page </w:instrText>
    </w:r>
    <w:r>
      <w:fldChar w:fldCharType="separate"/>
    </w:r>
    <w:r w:rsidR="002E5B49">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7F5E0" w14:textId="77777777" w:rsidR="004B4743" w:rsidRDefault="004B4743">
    <w:pPr>
      <w:pStyle w:val="Sidefod"/>
    </w:pPr>
    <w:r>
      <w:rPr>
        <w:noProof/>
        <w:lang w:val="da-DK" w:eastAsia="da-DK"/>
      </w:rPr>
      <w:drawing>
        <wp:anchor distT="0" distB="0" distL="114300" distR="114300" simplePos="0" relativeHeight="251661312" behindDoc="0" locked="1" layoutInCell="0" allowOverlap="1" wp14:anchorId="773B026B" wp14:editId="2DD8AFBE">
          <wp:simplePos x="0" y="0"/>
          <wp:positionH relativeFrom="page">
            <wp:posOffset>2375535</wp:posOffset>
          </wp:positionH>
          <wp:positionV relativeFrom="page">
            <wp:posOffset>9863455</wp:posOffset>
          </wp:positionV>
          <wp:extent cx="2804400" cy="313957"/>
          <wp:effectExtent l="0" t="0" r="0" b="0"/>
          <wp:wrapNone/>
          <wp:docPr id="4" name="RA_3_02895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804400" cy="31395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CDB6B" w14:textId="77777777" w:rsidR="00272F72" w:rsidRDefault="00272F72" w:rsidP="007931F6">
      <w:pPr>
        <w:spacing w:after="0" w:line="240" w:lineRule="auto"/>
      </w:pPr>
      <w:r>
        <w:separator/>
      </w:r>
    </w:p>
  </w:footnote>
  <w:footnote w:type="continuationSeparator" w:id="0">
    <w:p w14:paraId="2A00E69A" w14:textId="77777777" w:rsidR="00272F72" w:rsidRDefault="00272F72" w:rsidP="007931F6">
      <w:pPr>
        <w:spacing w:after="0" w:line="240" w:lineRule="auto"/>
      </w:pPr>
      <w:r>
        <w:continuationSeparator/>
      </w:r>
    </w:p>
  </w:footnote>
  <w:footnote w:id="1">
    <w:p w14:paraId="6CDAE303" w14:textId="77777777" w:rsidR="004B4743" w:rsidRDefault="004B4743">
      <w:pPr>
        <w:pStyle w:val="Fodnotetekst"/>
      </w:pPr>
      <w:r>
        <w:rPr>
          <w:rStyle w:val="Fodnotehenvisning"/>
        </w:rPr>
        <w:footnoteRef/>
      </w:r>
      <w:r>
        <w:t xml:space="preserve"> In the form of standalone archive versions with system independent data.</w:t>
      </w:r>
    </w:p>
  </w:footnote>
  <w:footnote w:id="2">
    <w:p w14:paraId="2443E5E0" w14:textId="09FA8D76" w:rsidR="004B4743" w:rsidRDefault="004B4743">
      <w:pPr>
        <w:pStyle w:val="Fodnotetekst"/>
      </w:pPr>
      <w:r>
        <w:rPr>
          <w:rStyle w:val="Fodnotehenvisning"/>
        </w:rPr>
        <w:footnoteRef/>
      </w:r>
      <w:r>
        <w:t xml:space="preserve"> </w:t>
      </w:r>
      <w:r w:rsidRPr="00411626">
        <w:t xml:space="preserve">See </w:t>
      </w:r>
      <w:r w:rsidR="00411626" w:rsidRPr="00411626">
        <w:t>document 19/06296-32</w:t>
      </w:r>
      <w:r w:rsidR="00411626">
        <w:t>.</w:t>
      </w:r>
    </w:p>
  </w:footnote>
  <w:footnote w:id="3">
    <w:p w14:paraId="5BD6788C" w14:textId="77777777" w:rsidR="004B4743" w:rsidRDefault="004B4743">
      <w:pPr>
        <w:pStyle w:val="Fodnotetekst"/>
      </w:pPr>
      <w:r>
        <w:rPr>
          <w:rStyle w:val="Fodnotehenvisning"/>
        </w:rPr>
        <w:footnoteRef/>
      </w:r>
      <w:r>
        <w:t xml:space="preserve"> Content type </w:t>
      </w:r>
      <w:proofErr w:type="gramStart"/>
      <w:r>
        <w:t>is mentioned</w:t>
      </w:r>
      <w:proofErr w:type="gramEnd"/>
      <w:r>
        <w:t xml:space="preserve"> for the first time within the framework of the project’s conceptual model v1.0, 2019.</w:t>
      </w:r>
    </w:p>
  </w:footnote>
  <w:footnote w:id="4">
    <w:p w14:paraId="4DDB7936" w14:textId="77777777" w:rsidR="004B4743" w:rsidRPr="00DA4A49" w:rsidRDefault="004B4743">
      <w:pPr>
        <w:pStyle w:val="Fodnotetekst"/>
        <w:rPr>
          <w:lang w:val="da-DK"/>
        </w:rPr>
      </w:pPr>
      <w:r>
        <w:rPr>
          <w:rStyle w:val="Fodnotehenvisning"/>
        </w:rPr>
        <w:footnoteRef/>
      </w:r>
      <w:r w:rsidRPr="00DA4A49">
        <w:rPr>
          <w:lang w:val="da-DK"/>
        </w:rPr>
        <w:t xml:space="preserve"> See memorandum </w:t>
      </w:r>
      <w:proofErr w:type="spellStart"/>
      <w:r w:rsidRPr="00DA4A49">
        <w:rPr>
          <w:i/>
          <w:lang w:val="da-DK"/>
        </w:rPr>
        <w:t>InSPECT</w:t>
      </w:r>
      <w:proofErr w:type="spellEnd"/>
      <w:r w:rsidRPr="00DA4A49">
        <w:rPr>
          <w:i/>
          <w:lang w:val="da-DK"/>
        </w:rPr>
        <w:t xml:space="preserve"> </w:t>
      </w:r>
      <w:proofErr w:type="spellStart"/>
      <w:r w:rsidRPr="00DA4A49">
        <w:rPr>
          <w:i/>
          <w:lang w:val="da-DK"/>
        </w:rPr>
        <w:t>framework</w:t>
      </w:r>
      <w:proofErr w:type="spellEnd"/>
      <w:r w:rsidRPr="00DA4A49">
        <w:rPr>
          <w:i/>
          <w:lang w:val="da-DK"/>
        </w:rPr>
        <w:t xml:space="preserve"> til vurdering af signifikante egenskaber</w:t>
      </w:r>
      <w:r w:rsidRPr="00DA4A49">
        <w:rPr>
          <w:lang w:val="da-DK"/>
        </w:rPr>
        <w:t>, Danish National Archives, 2019</w:t>
      </w:r>
    </w:p>
  </w:footnote>
  <w:footnote w:id="5">
    <w:p w14:paraId="77C5EB19" w14:textId="25405354" w:rsidR="004B4743" w:rsidRDefault="004B4743">
      <w:pPr>
        <w:pStyle w:val="Fodnotetekst"/>
      </w:pPr>
      <w:r>
        <w:rPr>
          <w:rStyle w:val="Fodnotehenvisning"/>
        </w:rPr>
        <w:footnoteRef/>
      </w:r>
      <w:r>
        <w:t xml:space="preserve"> Normalisation is done as a min-max normalisation, where the normalised values are calculated on a scale between </w:t>
      </w:r>
      <w:proofErr w:type="gramStart"/>
      <w:r>
        <w:t>0</w:t>
      </w:r>
      <w:proofErr w:type="gramEnd"/>
      <w:r>
        <w:t xml:space="preserve"> and 1, where the lowest value is set to 0 and the highest value is set to 1. In practice, normalisation is done by calculating the normalised value as (x-min(x))</w:t>
      </w:r>
      <w:proofErr w:type="gramStart"/>
      <w:r>
        <w:t>/(</w:t>
      </w:r>
      <w:proofErr w:type="gramEnd"/>
      <w:r>
        <w:t>max(0)-min(x)).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62699" w14:textId="77777777" w:rsidR="004B4743" w:rsidRDefault="004B4743">
    <w:pPr>
      <w:pStyle w:val="Sidehoved"/>
    </w:pPr>
    <w:r>
      <w:rPr>
        <w:noProof/>
        <w:lang w:val="da-DK" w:eastAsia="da-DK"/>
      </w:rPr>
      <w:drawing>
        <wp:anchor distT="0" distB="0" distL="114300" distR="114300" simplePos="1" relativeHeight="251660288" behindDoc="0" locked="1" layoutInCell="0" allowOverlap="1" wp14:anchorId="3104C1BE" wp14:editId="1E89659A">
          <wp:simplePos x="0" y="0"/>
          <wp:positionH relativeFrom="page">
            <wp:posOffset>3027045</wp:posOffset>
          </wp:positionH>
          <wp:positionV relativeFrom="page">
            <wp:posOffset>543560</wp:posOffset>
          </wp:positionV>
          <wp:extent cx="1155600" cy="589801"/>
          <wp:effectExtent l="0" t="0" r="6985" b="1270"/>
          <wp:wrapNone/>
          <wp:docPr id="3" name="RA_3_0579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801"/>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41FAC" w14:textId="77777777" w:rsidR="004B4743" w:rsidRDefault="004B4743">
    <w:pPr>
      <w:pStyle w:val="Sidehoved"/>
    </w:pPr>
    <w:r>
      <w:rPr>
        <w:noProof/>
        <w:lang w:val="da-DK" w:eastAsia="da-DK"/>
      </w:rPr>
      <w:drawing>
        <wp:anchor distT="0" distB="0" distL="114300" distR="114300" simplePos="0" relativeHeight="251658240" behindDoc="0" locked="1" layoutInCell="0" allowOverlap="1" wp14:anchorId="180B74AD" wp14:editId="0A87DF60">
          <wp:simplePos x="0" y="0"/>
          <wp:positionH relativeFrom="page">
            <wp:posOffset>3027045</wp:posOffset>
          </wp:positionH>
          <wp:positionV relativeFrom="page">
            <wp:posOffset>543560</wp:posOffset>
          </wp:positionV>
          <wp:extent cx="1155600" cy="589414"/>
          <wp:effectExtent l="0" t="0" r="6985" b="1270"/>
          <wp:wrapNone/>
          <wp:docPr id="1" name="RA_1_07055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41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79D4D" w14:textId="77777777" w:rsidR="004B4743" w:rsidRDefault="004B4743">
    <w:pPr>
      <w:pStyle w:val="Sidehoved"/>
    </w:pPr>
    <w:r>
      <w:rPr>
        <w:noProof/>
        <w:lang w:val="da-DK" w:eastAsia="da-DK"/>
      </w:rPr>
      <w:drawing>
        <wp:anchor distT="0" distB="0" distL="114300" distR="114300" simplePos="0" relativeHeight="251659264" behindDoc="0" locked="1" layoutInCell="0" allowOverlap="1" wp14:anchorId="19912724" wp14:editId="70974B92">
          <wp:simplePos x="0" y="0"/>
          <wp:positionH relativeFrom="page">
            <wp:posOffset>3027045</wp:posOffset>
          </wp:positionH>
          <wp:positionV relativeFrom="page">
            <wp:posOffset>543560</wp:posOffset>
          </wp:positionV>
          <wp:extent cx="1155600" cy="589414"/>
          <wp:effectExtent l="0" t="0" r="6985" b="1270"/>
          <wp:wrapNone/>
          <wp:docPr id="2" name="RA_2_053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55600" cy="58941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0B06"/>
    <w:multiLevelType w:val="hybridMultilevel"/>
    <w:tmpl w:val="1A6CEF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6114071"/>
    <w:multiLevelType w:val="hybridMultilevel"/>
    <w:tmpl w:val="03C4D9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D4752B1"/>
    <w:multiLevelType w:val="hybridMultilevel"/>
    <w:tmpl w:val="19DC4D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F0D0A03"/>
    <w:multiLevelType w:val="hybridMultilevel"/>
    <w:tmpl w:val="874C0A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47C47C12"/>
    <w:multiLevelType w:val="hybridMultilevel"/>
    <w:tmpl w:val="39ACCA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61E7F95"/>
    <w:multiLevelType w:val="hybridMultilevel"/>
    <w:tmpl w:val="39ACCA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7CE4908"/>
    <w:multiLevelType w:val="hybridMultilevel"/>
    <w:tmpl w:val="FA2279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9097406"/>
    <w:multiLevelType w:val="hybridMultilevel"/>
    <w:tmpl w:val="C49C2D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59170C3A"/>
    <w:multiLevelType w:val="hybridMultilevel"/>
    <w:tmpl w:val="69FA2A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AEB246B"/>
    <w:multiLevelType w:val="hybridMultilevel"/>
    <w:tmpl w:val="AE2EAD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E745664"/>
    <w:multiLevelType w:val="hybridMultilevel"/>
    <w:tmpl w:val="C49C2D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3AA3E47"/>
    <w:multiLevelType w:val="hybridMultilevel"/>
    <w:tmpl w:val="C32048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6F876B1"/>
    <w:multiLevelType w:val="hybridMultilevel"/>
    <w:tmpl w:val="534E3F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B5279DB"/>
    <w:multiLevelType w:val="hybridMultilevel"/>
    <w:tmpl w:val="196806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B8C33E2"/>
    <w:multiLevelType w:val="hybridMultilevel"/>
    <w:tmpl w:val="5B9E42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1DC4EAB"/>
    <w:multiLevelType w:val="hybridMultilevel"/>
    <w:tmpl w:val="5186E8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5"/>
  </w:num>
  <w:num w:numId="5">
    <w:abstractNumId w:val="4"/>
  </w:num>
  <w:num w:numId="6">
    <w:abstractNumId w:val="11"/>
  </w:num>
  <w:num w:numId="7">
    <w:abstractNumId w:val="8"/>
  </w:num>
  <w:num w:numId="8">
    <w:abstractNumId w:val="0"/>
  </w:num>
  <w:num w:numId="9">
    <w:abstractNumId w:val="13"/>
  </w:num>
  <w:num w:numId="10">
    <w:abstractNumId w:val="1"/>
  </w:num>
  <w:num w:numId="11">
    <w:abstractNumId w:val="14"/>
  </w:num>
  <w:num w:numId="12">
    <w:abstractNumId w:val="3"/>
  </w:num>
  <w:num w:numId="13">
    <w:abstractNumId w:val="5"/>
  </w:num>
  <w:num w:numId="14">
    <w:abstractNumId w:val="12"/>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yNTQ0MDe1tDAzMTFX0lEKTi0uzszPAykwrgUAjZVowSwAAAA="/>
  </w:docVars>
  <w:rsids>
    <w:rsidRoot w:val="00C8555E"/>
    <w:rsid w:val="00000AC4"/>
    <w:rsid w:val="00004B40"/>
    <w:rsid w:val="0000577E"/>
    <w:rsid w:val="00011C05"/>
    <w:rsid w:val="00017FDD"/>
    <w:rsid w:val="0002278F"/>
    <w:rsid w:val="00022C9E"/>
    <w:rsid w:val="0003136D"/>
    <w:rsid w:val="00043FA2"/>
    <w:rsid w:val="00053DD6"/>
    <w:rsid w:val="000626EB"/>
    <w:rsid w:val="00072368"/>
    <w:rsid w:val="00073A0E"/>
    <w:rsid w:val="00090265"/>
    <w:rsid w:val="00092BFE"/>
    <w:rsid w:val="00094E10"/>
    <w:rsid w:val="000B6EC7"/>
    <w:rsid w:val="000E2C49"/>
    <w:rsid w:val="000E7E68"/>
    <w:rsid w:val="00100087"/>
    <w:rsid w:val="00105026"/>
    <w:rsid w:val="00106ED2"/>
    <w:rsid w:val="001072FB"/>
    <w:rsid w:val="001079FA"/>
    <w:rsid w:val="001173B2"/>
    <w:rsid w:val="0013000F"/>
    <w:rsid w:val="001453EB"/>
    <w:rsid w:val="00145918"/>
    <w:rsid w:val="00146703"/>
    <w:rsid w:val="001541C1"/>
    <w:rsid w:val="00160671"/>
    <w:rsid w:val="00160C73"/>
    <w:rsid w:val="00165853"/>
    <w:rsid w:val="001751E0"/>
    <w:rsid w:val="0017729C"/>
    <w:rsid w:val="00184171"/>
    <w:rsid w:val="001852B5"/>
    <w:rsid w:val="00191727"/>
    <w:rsid w:val="0019740B"/>
    <w:rsid w:val="001A1052"/>
    <w:rsid w:val="001A3757"/>
    <w:rsid w:val="001A68B4"/>
    <w:rsid w:val="001B66DA"/>
    <w:rsid w:val="001B6C7A"/>
    <w:rsid w:val="001C6CD4"/>
    <w:rsid w:val="001D3EFF"/>
    <w:rsid w:val="001D6EEE"/>
    <w:rsid w:val="001D7F16"/>
    <w:rsid w:val="001E3816"/>
    <w:rsid w:val="001F1E48"/>
    <w:rsid w:val="001F2D1F"/>
    <w:rsid w:val="00203A66"/>
    <w:rsid w:val="00221CD1"/>
    <w:rsid w:val="002277E3"/>
    <w:rsid w:val="002321AA"/>
    <w:rsid w:val="00237080"/>
    <w:rsid w:val="00242122"/>
    <w:rsid w:val="002438FA"/>
    <w:rsid w:val="00247738"/>
    <w:rsid w:val="002607F0"/>
    <w:rsid w:val="00271A83"/>
    <w:rsid w:val="00272F72"/>
    <w:rsid w:val="00290880"/>
    <w:rsid w:val="00296C41"/>
    <w:rsid w:val="00297CF5"/>
    <w:rsid w:val="002A1200"/>
    <w:rsid w:val="002A2A2C"/>
    <w:rsid w:val="002A7E8D"/>
    <w:rsid w:val="002B23F0"/>
    <w:rsid w:val="002C5624"/>
    <w:rsid w:val="002C61F1"/>
    <w:rsid w:val="002C6F95"/>
    <w:rsid w:val="002D3C86"/>
    <w:rsid w:val="002D726F"/>
    <w:rsid w:val="002E20A3"/>
    <w:rsid w:val="002E3450"/>
    <w:rsid w:val="002E5B49"/>
    <w:rsid w:val="002E7652"/>
    <w:rsid w:val="002E7721"/>
    <w:rsid w:val="0030243D"/>
    <w:rsid w:val="00303A93"/>
    <w:rsid w:val="0030414C"/>
    <w:rsid w:val="00307E6A"/>
    <w:rsid w:val="003116C5"/>
    <w:rsid w:val="00314BED"/>
    <w:rsid w:val="00315E68"/>
    <w:rsid w:val="003314BB"/>
    <w:rsid w:val="00347AFD"/>
    <w:rsid w:val="003641E6"/>
    <w:rsid w:val="00371042"/>
    <w:rsid w:val="0037198A"/>
    <w:rsid w:val="00384313"/>
    <w:rsid w:val="00391700"/>
    <w:rsid w:val="003A028A"/>
    <w:rsid w:val="003A56AF"/>
    <w:rsid w:val="003A5AAB"/>
    <w:rsid w:val="003A5E80"/>
    <w:rsid w:val="003B2CEE"/>
    <w:rsid w:val="003C50F2"/>
    <w:rsid w:val="003C5487"/>
    <w:rsid w:val="003C6735"/>
    <w:rsid w:val="003D2928"/>
    <w:rsid w:val="003D55A9"/>
    <w:rsid w:val="003E283F"/>
    <w:rsid w:val="003F5FB3"/>
    <w:rsid w:val="00400516"/>
    <w:rsid w:val="00411626"/>
    <w:rsid w:val="0042462F"/>
    <w:rsid w:val="0043237F"/>
    <w:rsid w:val="0043287F"/>
    <w:rsid w:val="00456040"/>
    <w:rsid w:val="00456800"/>
    <w:rsid w:val="00460A98"/>
    <w:rsid w:val="0046356B"/>
    <w:rsid w:val="00477997"/>
    <w:rsid w:val="004915ED"/>
    <w:rsid w:val="00495AF7"/>
    <w:rsid w:val="004B4743"/>
    <w:rsid w:val="004C17E2"/>
    <w:rsid w:val="004C5983"/>
    <w:rsid w:val="004D2383"/>
    <w:rsid w:val="004D5A16"/>
    <w:rsid w:val="004D6E6C"/>
    <w:rsid w:val="004D7774"/>
    <w:rsid w:val="004F3166"/>
    <w:rsid w:val="004F32EA"/>
    <w:rsid w:val="004F65B0"/>
    <w:rsid w:val="00502334"/>
    <w:rsid w:val="0051094E"/>
    <w:rsid w:val="005132CE"/>
    <w:rsid w:val="005143EC"/>
    <w:rsid w:val="00522D30"/>
    <w:rsid w:val="00523605"/>
    <w:rsid w:val="00523FA9"/>
    <w:rsid w:val="005240D2"/>
    <w:rsid w:val="00524249"/>
    <w:rsid w:val="00525724"/>
    <w:rsid w:val="00526938"/>
    <w:rsid w:val="0052701F"/>
    <w:rsid w:val="005270D8"/>
    <w:rsid w:val="00530F36"/>
    <w:rsid w:val="00536F86"/>
    <w:rsid w:val="00542FBB"/>
    <w:rsid w:val="00542FF7"/>
    <w:rsid w:val="005502D8"/>
    <w:rsid w:val="005509F4"/>
    <w:rsid w:val="00557D79"/>
    <w:rsid w:val="005624CD"/>
    <w:rsid w:val="005651D3"/>
    <w:rsid w:val="0058016F"/>
    <w:rsid w:val="00585579"/>
    <w:rsid w:val="00587152"/>
    <w:rsid w:val="00594166"/>
    <w:rsid w:val="0059425D"/>
    <w:rsid w:val="005944E4"/>
    <w:rsid w:val="005A1486"/>
    <w:rsid w:val="005A3E39"/>
    <w:rsid w:val="005A5D36"/>
    <w:rsid w:val="005A7138"/>
    <w:rsid w:val="005B10CF"/>
    <w:rsid w:val="005B469C"/>
    <w:rsid w:val="005B4DFB"/>
    <w:rsid w:val="005C5219"/>
    <w:rsid w:val="005C5A14"/>
    <w:rsid w:val="005D3D8C"/>
    <w:rsid w:val="005D4F30"/>
    <w:rsid w:val="005E2DDC"/>
    <w:rsid w:val="005E7621"/>
    <w:rsid w:val="005F6E04"/>
    <w:rsid w:val="005F72BF"/>
    <w:rsid w:val="005F7EC5"/>
    <w:rsid w:val="006034B1"/>
    <w:rsid w:val="006219E7"/>
    <w:rsid w:val="00624889"/>
    <w:rsid w:val="00627079"/>
    <w:rsid w:val="00644A80"/>
    <w:rsid w:val="00653722"/>
    <w:rsid w:val="006627AD"/>
    <w:rsid w:val="006723AB"/>
    <w:rsid w:val="00680A45"/>
    <w:rsid w:val="006A0B5D"/>
    <w:rsid w:val="006A0CDD"/>
    <w:rsid w:val="006A6D17"/>
    <w:rsid w:val="006A71B5"/>
    <w:rsid w:val="006B415C"/>
    <w:rsid w:val="006B4D37"/>
    <w:rsid w:val="006B61DE"/>
    <w:rsid w:val="006C4EC9"/>
    <w:rsid w:val="006E1551"/>
    <w:rsid w:val="006F0D7F"/>
    <w:rsid w:val="006F7351"/>
    <w:rsid w:val="007176A7"/>
    <w:rsid w:val="00725B58"/>
    <w:rsid w:val="00726070"/>
    <w:rsid w:val="00726754"/>
    <w:rsid w:val="0073072C"/>
    <w:rsid w:val="007316D5"/>
    <w:rsid w:val="00731F60"/>
    <w:rsid w:val="00732327"/>
    <w:rsid w:val="00747A91"/>
    <w:rsid w:val="00747DB4"/>
    <w:rsid w:val="00750B74"/>
    <w:rsid w:val="00751806"/>
    <w:rsid w:val="00752216"/>
    <w:rsid w:val="00753C7B"/>
    <w:rsid w:val="00753CBF"/>
    <w:rsid w:val="00755BAE"/>
    <w:rsid w:val="00764114"/>
    <w:rsid w:val="00767AE7"/>
    <w:rsid w:val="0077158F"/>
    <w:rsid w:val="0077221A"/>
    <w:rsid w:val="0077353A"/>
    <w:rsid w:val="00775190"/>
    <w:rsid w:val="007773AA"/>
    <w:rsid w:val="00787080"/>
    <w:rsid w:val="007931F6"/>
    <w:rsid w:val="007A434F"/>
    <w:rsid w:val="007B62D9"/>
    <w:rsid w:val="007D5FAC"/>
    <w:rsid w:val="007D6C9A"/>
    <w:rsid w:val="007E03E2"/>
    <w:rsid w:val="007E1098"/>
    <w:rsid w:val="007E735C"/>
    <w:rsid w:val="007F6803"/>
    <w:rsid w:val="008005CC"/>
    <w:rsid w:val="00802EFF"/>
    <w:rsid w:val="008074CD"/>
    <w:rsid w:val="00807878"/>
    <w:rsid w:val="008147CE"/>
    <w:rsid w:val="00825F3B"/>
    <w:rsid w:val="00832911"/>
    <w:rsid w:val="00833FD4"/>
    <w:rsid w:val="008422F7"/>
    <w:rsid w:val="00845EE9"/>
    <w:rsid w:val="00863702"/>
    <w:rsid w:val="00867593"/>
    <w:rsid w:val="00871162"/>
    <w:rsid w:val="008766ED"/>
    <w:rsid w:val="008801B7"/>
    <w:rsid w:val="00886CF3"/>
    <w:rsid w:val="00886F5A"/>
    <w:rsid w:val="0089088E"/>
    <w:rsid w:val="0089699A"/>
    <w:rsid w:val="00896CDB"/>
    <w:rsid w:val="008A3B6E"/>
    <w:rsid w:val="008A6D00"/>
    <w:rsid w:val="008B25F0"/>
    <w:rsid w:val="008B7619"/>
    <w:rsid w:val="008C0877"/>
    <w:rsid w:val="008C4FB4"/>
    <w:rsid w:val="008C5C5F"/>
    <w:rsid w:val="008D2549"/>
    <w:rsid w:val="008E015D"/>
    <w:rsid w:val="008E7F96"/>
    <w:rsid w:val="008F6C20"/>
    <w:rsid w:val="0090461C"/>
    <w:rsid w:val="00917337"/>
    <w:rsid w:val="00917CE1"/>
    <w:rsid w:val="00921145"/>
    <w:rsid w:val="00940DBA"/>
    <w:rsid w:val="00943FC9"/>
    <w:rsid w:val="0095399B"/>
    <w:rsid w:val="00955481"/>
    <w:rsid w:val="00964044"/>
    <w:rsid w:val="00977CAF"/>
    <w:rsid w:val="00977F84"/>
    <w:rsid w:val="00980E76"/>
    <w:rsid w:val="009815C9"/>
    <w:rsid w:val="009900E4"/>
    <w:rsid w:val="00992B65"/>
    <w:rsid w:val="009943C5"/>
    <w:rsid w:val="009975CA"/>
    <w:rsid w:val="009A2145"/>
    <w:rsid w:val="009A478B"/>
    <w:rsid w:val="009A6046"/>
    <w:rsid w:val="009A7084"/>
    <w:rsid w:val="009B19D3"/>
    <w:rsid w:val="009C5B5B"/>
    <w:rsid w:val="009D6AB4"/>
    <w:rsid w:val="009F1C9E"/>
    <w:rsid w:val="009F2BDF"/>
    <w:rsid w:val="00A0218F"/>
    <w:rsid w:val="00A04840"/>
    <w:rsid w:val="00A05BD9"/>
    <w:rsid w:val="00A121A1"/>
    <w:rsid w:val="00A130F8"/>
    <w:rsid w:val="00A23A35"/>
    <w:rsid w:val="00A24AE3"/>
    <w:rsid w:val="00A25D92"/>
    <w:rsid w:val="00A2682E"/>
    <w:rsid w:val="00A270C9"/>
    <w:rsid w:val="00A40881"/>
    <w:rsid w:val="00A46514"/>
    <w:rsid w:val="00A46847"/>
    <w:rsid w:val="00A53D8F"/>
    <w:rsid w:val="00A56EF6"/>
    <w:rsid w:val="00A60D54"/>
    <w:rsid w:val="00A711A1"/>
    <w:rsid w:val="00A72F42"/>
    <w:rsid w:val="00A80975"/>
    <w:rsid w:val="00A816D5"/>
    <w:rsid w:val="00A93B70"/>
    <w:rsid w:val="00A95F93"/>
    <w:rsid w:val="00AB582D"/>
    <w:rsid w:val="00AB5E2B"/>
    <w:rsid w:val="00AE26E7"/>
    <w:rsid w:val="00AE315E"/>
    <w:rsid w:val="00AF59C4"/>
    <w:rsid w:val="00AF6169"/>
    <w:rsid w:val="00AF6722"/>
    <w:rsid w:val="00AF72B2"/>
    <w:rsid w:val="00B03C39"/>
    <w:rsid w:val="00B21354"/>
    <w:rsid w:val="00B239DF"/>
    <w:rsid w:val="00B34395"/>
    <w:rsid w:val="00B36552"/>
    <w:rsid w:val="00B3665A"/>
    <w:rsid w:val="00B4438B"/>
    <w:rsid w:val="00B44478"/>
    <w:rsid w:val="00B455BE"/>
    <w:rsid w:val="00B54801"/>
    <w:rsid w:val="00B631AA"/>
    <w:rsid w:val="00B70FD0"/>
    <w:rsid w:val="00B81C1C"/>
    <w:rsid w:val="00B8335E"/>
    <w:rsid w:val="00B837AB"/>
    <w:rsid w:val="00B916F2"/>
    <w:rsid w:val="00BA096E"/>
    <w:rsid w:val="00BB0A80"/>
    <w:rsid w:val="00BB17CA"/>
    <w:rsid w:val="00BB344C"/>
    <w:rsid w:val="00BB4709"/>
    <w:rsid w:val="00BC3481"/>
    <w:rsid w:val="00BC4F9F"/>
    <w:rsid w:val="00BD2786"/>
    <w:rsid w:val="00BD4064"/>
    <w:rsid w:val="00BD45C8"/>
    <w:rsid w:val="00BE14A7"/>
    <w:rsid w:val="00BE40AF"/>
    <w:rsid w:val="00BF78CA"/>
    <w:rsid w:val="00C002FA"/>
    <w:rsid w:val="00C11E4C"/>
    <w:rsid w:val="00C249D3"/>
    <w:rsid w:val="00C26AA2"/>
    <w:rsid w:val="00C27A18"/>
    <w:rsid w:val="00C329F1"/>
    <w:rsid w:val="00C34A3E"/>
    <w:rsid w:val="00C37EAE"/>
    <w:rsid w:val="00C42B64"/>
    <w:rsid w:val="00C43BC6"/>
    <w:rsid w:val="00C512A0"/>
    <w:rsid w:val="00C51A5D"/>
    <w:rsid w:val="00C54C8D"/>
    <w:rsid w:val="00C63447"/>
    <w:rsid w:val="00C67D08"/>
    <w:rsid w:val="00C742B9"/>
    <w:rsid w:val="00C742E2"/>
    <w:rsid w:val="00C74700"/>
    <w:rsid w:val="00C75E5A"/>
    <w:rsid w:val="00C8555E"/>
    <w:rsid w:val="00C8599E"/>
    <w:rsid w:val="00C90695"/>
    <w:rsid w:val="00C92C06"/>
    <w:rsid w:val="00C92E36"/>
    <w:rsid w:val="00CA037B"/>
    <w:rsid w:val="00CA1267"/>
    <w:rsid w:val="00CA5733"/>
    <w:rsid w:val="00CA57BA"/>
    <w:rsid w:val="00CA6399"/>
    <w:rsid w:val="00CB0C3B"/>
    <w:rsid w:val="00CB323B"/>
    <w:rsid w:val="00CC2ACD"/>
    <w:rsid w:val="00CD60F0"/>
    <w:rsid w:val="00CD64C3"/>
    <w:rsid w:val="00CD7714"/>
    <w:rsid w:val="00CE464C"/>
    <w:rsid w:val="00CF1DB3"/>
    <w:rsid w:val="00CF2180"/>
    <w:rsid w:val="00CF622B"/>
    <w:rsid w:val="00CF630E"/>
    <w:rsid w:val="00D03F83"/>
    <w:rsid w:val="00D054FE"/>
    <w:rsid w:val="00D166BF"/>
    <w:rsid w:val="00D21E10"/>
    <w:rsid w:val="00D24BEE"/>
    <w:rsid w:val="00D2714D"/>
    <w:rsid w:val="00D30C41"/>
    <w:rsid w:val="00D310B1"/>
    <w:rsid w:val="00D31FE8"/>
    <w:rsid w:val="00D35014"/>
    <w:rsid w:val="00D37CE1"/>
    <w:rsid w:val="00D422B3"/>
    <w:rsid w:val="00D45FA0"/>
    <w:rsid w:val="00D529E5"/>
    <w:rsid w:val="00D60009"/>
    <w:rsid w:val="00D65B47"/>
    <w:rsid w:val="00D727F6"/>
    <w:rsid w:val="00D837BD"/>
    <w:rsid w:val="00D8580A"/>
    <w:rsid w:val="00D91D19"/>
    <w:rsid w:val="00D94740"/>
    <w:rsid w:val="00DA4A49"/>
    <w:rsid w:val="00DA4F0E"/>
    <w:rsid w:val="00DA7918"/>
    <w:rsid w:val="00DA7F45"/>
    <w:rsid w:val="00DB4AB4"/>
    <w:rsid w:val="00DC14CB"/>
    <w:rsid w:val="00DE279D"/>
    <w:rsid w:val="00DE3935"/>
    <w:rsid w:val="00DF0160"/>
    <w:rsid w:val="00DF37CB"/>
    <w:rsid w:val="00DF75A8"/>
    <w:rsid w:val="00E1011E"/>
    <w:rsid w:val="00E1162D"/>
    <w:rsid w:val="00E17907"/>
    <w:rsid w:val="00E22006"/>
    <w:rsid w:val="00E23DED"/>
    <w:rsid w:val="00E23E38"/>
    <w:rsid w:val="00E325C7"/>
    <w:rsid w:val="00E3386D"/>
    <w:rsid w:val="00E41BBA"/>
    <w:rsid w:val="00E43EEF"/>
    <w:rsid w:val="00E475E0"/>
    <w:rsid w:val="00E51DED"/>
    <w:rsid w:val="00E56A32"/>
    <w:rsid w:val="00E74080"/>
    <w:rsid w:val="00E8067C"/>
    <w:rsid w:val="00E87152"/>
    <w:rsid w:val="00E87D63"/>
    <w:rsid w:val="00E90620"/>
    <w:rsid w:val="00E91018"/>
    <w:rsid w:val="00E92E65"/>
    <w:rsid w:val="00E93902"/>
    <w:rsid w:val="00EA6752"/>
    <w:rsid w:val="00EC1CD7"/>
    <w:rsid w:val="00EC78ED"/>
    <w:rsid w:val="00ED78EF"/>
    <w:rsid w:val="00EE02EB"/>
    <w:rsid w:val="00EE13D2"/>
    <w:rsid w:val="00EE21D1"/>
    <w:rsid w:val="00EE4338"/>
    <w:rsid w:val="00EF27B7"/>
    <w:rsid w:val="00EF32F1"/>
    <w:rsid w:val="00EF4DC5"/>
    <w:rsid w:val="00EF736A"/>
    <w:rsid w:val="00F03981"/>
    <w:rsid w:val="00F103DE"/>
    <w:rsid w:val="00F11C7F"/>
    <w:rsid w:val="00F14814"/>
    <w:rsid w:val="00F22AC9"/>
    <w:rsid w:val="00F2372E"/>
    <w:rsid w:val="00F272EB"/>
    <w:rsid w:val="00F277F7"/>
    <w:rsid w:val="00F30162"/>
    <w:rsid w:val="00F32935"/>
    <w:rsid w:val="00F34FC0"/>
    <w:rsid w:val="00F36F4D"/>
    <w:rsid w:val="00F37A69"/>
    <w:rsid w:val="00F412C9"/>
    <w:rsid w:val="00F43892"/>
    <w:rsid w:val="00F57A8F"/>
    <w:rsid w:val="00F60E39"/>
    <w:rsid w:val="00F647D7"/>
    <w:rsid w:val="00F65C60"/>
    <w:rsid w:val="00F7214D"/>
    <w:rsid w:val="00F74A44"/>
    <w:rsid w:val="00F74B72"/>
    <w:rsid w:val="00F8281B"/>
    <w:rsid w:val="00F82D97"/>
    <w:rsid w:val="00F87DCC"/>
    <w:rsid w:val="00F9483B"/>
    <w:rsid w:val="00F951E1"/>
    <w:rsid w:val="00FD110E"/>
    <w:rsid w:val="00FD1C9A"/>
    <w:rsid w:val="00FD5462"/>
    <w:rsid w:val="00FD7974"/>
    <w:rsid w:val="00FE01B4"/>
    <w:rsid w:val="00FE06BA"/>
    <w:rsid w:val="00FE46D7"/>
    <w:rsid w:val="00FE4AF3"/>
    <w:rsid w:val="00FF2510"/>
    <w:rsid w:val="00FF7F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460D969"/>
  <w15:docId w15:val="{68AA07BA-26FF-4E64-BA1A-1AEC5888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F30"/>
    <w:rPr>
      <w:rFonts w:ascii="Times New Roman" w:hAnsi="Times New Roman"/>
      <w:sz w:val="24"/>
    </w:rPr>
  </w:style>
  <w:style w:type="paragraph" w:styleId="Overskrift1">
    <w:name w:val="heading 1"/>
    <w:basedOn w:val="Normal"/>
    <w:next w:val="Brdtekst"/>
    <w:link w:val="Overskrift1Tegn"/>
    <w:uiPriority w:val="9"/>
    <w:qFormat/>
    <w:rsid w:val="007773AA"/>
    <w:pPr>
      <w:keepNext/>
      <w:keepLines/>
      <w:spacing w:after="0"/>
      <w:outlineLvl w:val="0"/>
    </w:pPr>
    <w:rPr>
      <w:rFonts w:eastAsiaTheme="majorEastAsia" w:cstheme="majorBidi"/>
      <w:b/>
      <w:bCs/>
      <w:szCs w:val="28"/>
    </w:rPr>
  </w:style>
  <w:style w:type="paragraph" w:styleId="Overskrift2">
    <w:name w:val="heading 2"/>
    <w:basedOn w:val="Normal"/>
    <w:next w:val="Normal"/>
    <w:link w:val="Overskrift2Tegn"/>
    <w:uiPriority w:val="9"/>
    <w:unhideWhenUsed/>
    <w:qFormat/>
    <w:rsid w:val="003C50F2"/>
    <w:pPr>
      <w:keepNext/>
      <w:keepLines/>
      <w:spacing w:before="240" w:after="0"/>
      <w:outlineLvl w:val="1"/>
    </w:pPr>
    <w:rPr>
      <w:rFonts w:eastAsiaTheme="majorEastAsia" w:cstheme="majorBidi"/>
      <w:b/>
      <w:bCs/>
      <w:szCs w:val="26"/>
    </w:rPr>
  </w:style>
  <w:style w:type="paragraph" w:styleId="Overskrift3">
    <w:name w:val="heading 3"/>
    <w:basedOn w:val="Normal"/>
    <w:next w:val="Normal"/>
    <w:link w:val="Overskrift3Tegn"/>
    <w:uiPriority w:val="9"/>
    <w:unhideWhenUsed/>
    <w:qFormat/>
    <w:rsid w:val="003917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C74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dtekst">
    <w:name w:val="Body Text"/>
    <w:basedOn w:val="Normal"/>
    <w:link w:val="BrdtekstTegn"/>
    <w:uiPriority w:val="99"/>
    <w:rsid w:val="005D4F30"/>
    <w:pPr>
      <w:spacing w:after="0"/>
    </w:pPr>
  </w:style>
  <w:style w:type="character" w:customStyle="1" w:styleId="BrdtekstTegn">
    <w:name w:val="Brødtekst Tegn"/>
    <w:basedOn w:val="Standardskrifttypeiafsnit"/>
    <w:link w:val="Brdtekst"/>
    <w:uiPriority w:val="99"/>
    <w:rsid w:val="005D4F30"/>
    <w:rPr>
      <w:rFonts w:ascii="Times New Roman" w:hAnsi="Times New Roman"/>
      <w:sz w:val="24"/>
    </w:rPr>
  </w:style>
  <w:style w:type="paragraph" w:customStyle="1" w:styleId="Referencefelt">
    <w:name w:val="Referencefelt"/>
    <w:basedOn w:val="Normal"/>
    <w:rsid w:val="00A0218F"/>
    <w:pPr>
      <w:spacing w:after="0" w:line="240" w:lineRule="auto"/>
    </w:pPr>
    <w:rPr>
      <w:i/>
      <w:sz w:val="18"/>
    </w:rPr>
  </w:style>
  <w:style w:type="character" w:styleId="Pladsholdertekst">
    <w:name w:val="Placeholder Text"/>
    <w:basedOn w:val="Standardskrifttypeiafsnit"/>
    <w:uiPriority w:val="99"/>
    <w:semiHidden/>
    <w:rsid w:val="00D24BEE"/>
    <w:rPr>
      <w:color w:val="808080"/>
    </w:rPr>
  </w:style>
  <w:style w:type="paragraph" w:styleId="Titel">
    <w:name w:val="Title"/>
    <w:basedOn w:val="Overskrift1"/>
    <w:next w:val="Normal"/>
    <w:link w:val="TitelTegn"/>
    <w:uiPriority w:val="10"/>
    <w:qFormat/>
    <w:rsid w:val="00DB4AB4"/>
    <w:pPr>
      <w:spacing w:line="240" w:lineRule="auto"/>
      <w:contextualSpacing/>
    </w:pPr>
    <w:rPr>
      <w:spacing w:val="5"/>
      <w:kern w:val="28"/>
      <w:sz w:val="48"/>
      <w:szCs w:val="52"/>
    </w:rPr>
  </w:style>
  <w:style w:type="character" w:customStyle="1" w:styleId="TitelTegn">
    <w:name w:val="Titel Tegn"/>
    <w:basedOn w:val="Standardskrifttypeiafsnit"/>
    <w:link w:val="Titel"/>
    <w:uiPriority w:val="10"/>
    <w:rsid w:val="00DB4AB4"/>
    <w:rPr>
      <w:rFonts w:ascii="Times New Roman" w:eastAsiaTheme="majorEastAsia" w:hAnsi="Times New Roman" w:cstheme="majorBidi"/>
      <w:b/>
      <w:bCs/>
      <w:spacing w:val="5"/>
      <w:kern w:val="28"/>
      <w:sz w:val="48"/>
      <w:szCs w:val="52"/>
    </w:rPr>
  </w:style>
  <w:style w:type="character" w:customStyle="1" w:styleId="Overskrift1Tegn">
    <w:name w:val="Overskrift 1 Tegn"/>
    <w:basedOn w:val="Standardskrifttypeiafsnit"/>
    <w:link w:val="Overskrift1"/>
    <w:uiPriority w:val="9"/>
    <w:rsid w:val="007773AA"/>
    <w:rPr>
      <w:rFonts w:ascii="Times New Roman" w:eastAsiaTheme="majorEastAsia" w:hAnsi="Times New Roman" w:cstheme="majorBidi"/>
      <w:b/>
      <w:bCs/>
      <w:sz w:val="24"/>
      <w:szCs w:val="28"/>
    </w:rPr>
  </w:style>
  <w:style w:type="paragraph" w:customStyle="1" w:styleId="Hilsen">
    <w:name w:val="Hilsen"/>
    <w:basedOn w:val="Brdtekst"/>
    <w:next w:val="Brdtekst"/>
    <w:qFormat/>
    <w:rsid w:val="00F87DCC"/>
    <w:pPr>
      <w:keepNext/>
      <w:spacing w:before="240" w:after="960"/>
    </w:pPr>
  </w:style>
  <w:style w:type="paragraph" w:styleId="Sidehoved">
    <w:name w:val="header"/>
    <w:basedOn w:val="Normal"/>
    <w:link w:val="SidehovedTegn"/>
    <w:uiPriority w:val="99"/>
    <w:unhideWhenUsed/>
    <w:rsid w:val="007931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31F6"/>
    <w:rPr>
      <w:rFonts w:ascii="Times New Roman" w:hAnsi="Times New Roman"/>
      <w:sz w:val="24"/>
    </w:rPr>
  </w:style>
  <w:style w:type="paragraph" w:styleId="Sidefod">
    <w:name w:val="footer"/>
    <w:basedOn w:val="Normal"/>
    <w:link w:val="SidefodTegn"/>
    <w:uiPriority w:val="99"/>
    <w:unhideWhenUsed/>
    <w:rsid w:val="007931F6"/>
    <w:pPr>
      <w:tabs>
        <w:tab w:val="center" w:pos="4819"/>
        <w:tab w:val="right" w:pos="9638"/>
      </w:tabs>
      <w:spacing w:after="0" w:line="240" w:lineRule="auto"/>
      <w:jc w:val="center"/>
    </w:pPr>
  </w:style>
  <w:style w:type="character" w:customStyle="1" w:styleId="SidefodTegn">
    <w:name w:val="Sidefod Tegn"/>
    <w:basedOn w:val="Standardskrifttypeiafsnit"/>
    <w:link w:val="Sidefod"/>
    <w:uiPriority w:val="99"/>
    <w:rsid w:val="007931F6"/>
    <w:rPr>
      <w:rFonts w:ascii="Times New Roman" w:hAnsi="Times New Roman"/>
      <w:sz w:val="24"/>
    </w:rPr>
  </w:style>
  <w:style w:type="character" w:customStyle="1" w:styleId="Overskrift2Tegn">
    <w:name w:val="Overskrift 2 Tegn"/>
    <w:basedOn w:val="Standardskrifttypeiafsnit"/>
    <w:link w:val="Overskrift2"/>
    <w:uiPriority w:val="9"/>
    <w:rsid w:val="003C50F2"/>
    <w:rPr>
      <w:rFonts w:ascii="Times New Roman" w:eastAsiaTheme="majorEastAsia" w:hAnsi="Times New Roman" w:cstheme="majorBidi"/>
      <w:b/>
      <w:bCs/>
      <w:sz w:val="24"/>
      <w:szCs w:val="26"/>
    </w:rPr>
  </w:style>
  <w:style w:type="paragraph" w:customStyle="1" w:styleId="KolofonFed">
    <w:name w:val="KolofonFed"/>
    <w:basedOn w:val="Brdtekst"/>
    <w:qFormat/>
    <w:rsid w:val="00391700"/>
    <w:pPr>
      <w:spacing w:line="240" w:lineRule="auto"/>
    </w:pPr>
    <w:rPr>
      <w:b/>
    </w:rPr>
  </w:style>
  <w:style w:type="paragraph" w:customStyle="1" w:styleId="Kolofon">
    <w:name w:val="Kolofon"/>
    <w:basedOn w:val="KolofonFed"/>
    <w:next w:val="Brdtekst"/>
    <w:qFormat/>
    <w:rsid w:val="00542FBB"/>
    <w:rPr>
      <w:b w:val="0"/>
    </w:rPr>
  </w:style>
  <w:style w:type="character" w:customStyle="1" w:styleId="Overskrift3Tegn">
    <w:name w:val="Overskrift 3 Tegn"/>
    <w:basedOn w:val="Standardskrifttypeiafsnit"/>
    <w:link w:val="Overskrift3"/>
    <w:uiPriority w:val="9"/>
    <w:rsid w:val="00391700"/>
    <w:rPr>
      <w:rFonts w:asciiTheme="majorHAnsi" w:eastAsiaTheme="majorEastAsia" w:hAnsiTheme="majorHAnsi" w:cstheme="majorBidi"/>
      <w:b/>
      <w:bCs/>
      <w:color w:val="4F81BD" w:themeColor="accent1"/>
      <w:sz w:val="24"/>
    </w:rPr>
  </w:style>
  <w:style w:type="paragraph" w:styleId="Markeringsbobletekst">
    <w:name w:val="Balloon Text"/>
    <w:basedOn w:val="Normal"/>
    <w:link w:val="MarkeringsbobletekstTegn"/>
    <w:uiPriority w:val="99"/>
    <w:semiHidden/>
    <w:unhideWhenUsed/>
    <w:rsid w:val="00FE4AF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E4AF3"/>
    <w:rPr>
      <w:rFonts w:ascii="Tahoma" w:hAnsi="Tahoma" w:cs="Tahoma"/>
      <w:sz w:val="16"/>
      <w:szCs w:val="16"/>
    </w:rPr>
  </w:style>
  <w:style w:type="paragraph" w:styleId="Undertitel">
    <w:name w:val="Subtitle"/>
    <w:basedOn w:val="Normal"/>
    <w:next w:val="Normal"/>
    <w:link w:val="UndertitelTegn"/>
    <w:uiPriority w:val="11"/>
    <w:qFormat/>
    <w:rsid w:val="00D837BD"/>
    <w:pPr>
      <w:numPr>
        <w:ilvl w:val="1"/>
      </w:numPr>
      <w:spacing w:after="160"/>
    </w:pPr>
    <w:rPr>
      <w:rFonts w:asciiTheme="minorHAnsi" w:eastAsiaTheme="minorEastAsia" w:hAnsiTheme="minorHAnsi"/>
      <w:color w:val="5A5A5A" w:themeColor="text1" w:themeTint="A5"/>
      <w:spacing w:val="15"/>
      <w:sz w:val="22"/>
    </w:rPr>
  </w:style>
  <w:style w:type="character" w:customStyle="1" w:styleId="UndertitelTegn">
    <w:name w:val="Undertitel Tegn"/>
    <w:basedOn w:val="Standardskrifttypeiafsnit"/>
    <w:link w:val="Undertitel"/>
    <w:uiPriority w:val="11"/>
    <w:rsid w:val="00D837BD"/>
    <w:rPr>
      <w:rFonts w:eastAsiaTheme="minorEastAsia"/>
      <w:color w:val="5A5A5A" w:themeColor="text1" w:themeTint="A5"/>
      <w:spacing w:val="15"/>
    </w:rPr>
  </w:style>
  <w:style w:type="table" w:customStyle="1" w:styleId="Gittertabel2-farve11">
    <w:name w:val="Gittertabel 2 - farve 11"/>
    <w:basedOn w:val="Tabel-Normal"/>
    <w:uiPriority w:val="47"/>
    <w:rsid w:val="00B4438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ysliste">
    <w:name w:val="Light List"/>
    <w:basedOn w:val="Tabel-Normal"/>
    <w:uiPriority w:val="61"/>
    <w:rsid w:val="00C54C8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dnotetekst">
    <w:name w:val="footnote text"/>
    <w:basedOn w:val="Normal"/>
    <w:link w:val="FodnotetekstTegn"/>
    <w:uiPriority w:val="99"/>
    <w:semiHidden/>
    <w:unhideWhenUsed/>
    <w:rsid w:val="00732327"/>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732327"/>
    <w:rPr>
      <w:rFonts w:ascii="Times New Roman" w:hAnsi="Times New Roman"/>
      <w:sz w:val="20"/>
      <w:szCs w:val="20"/>
    </w:rPr>
  </w:style>
  <w:style w:type="character" w:styleId="Fodnotehenvisning">
    <w:name w:val="footnote reference"/>
    <w:basedOn w:val="Standardskrifttypeiafsnit"/>
    <w:uiPriority w:val="99"/>
    <w:semiHidden/>
    <w:unhideWhenUsed/>
    <w:rsid w:val="00732327"/>
    <w:rPr>
      <w:vertAlign w:val="superscript"/>
    </w:rPr>
  </w:style>
  <w:style w:type="paragraph" w:styleId="Overskrift">
    <w:name w:val="TOC Heading"/>
    <w:basedOn w:val="Overskrift1"/>
    <w:next w:val="Normal"/>
    <w:uiPriority w:val="39"/>
    <w:unhideWhenUsed/>
    <w:qFormat/>
    <w:rsid w:val="006E1551"/>
    <w:pPr>
      <w:spacing w:before="480"/>
      <w:outlineLvl w:val="9"/>
    </w:pPr>
    <w:rPr>
      <w:rFonts w:asciiTheme="majorHAnsi" w:hAnsiTheme="majorHAnsi"/>
      <w:color w:val="365F91" w:themeColor="accent1" w:themeShade="BF"/>
      <w:sz w:val="28"/>
      <w:lang w:eastAsia="da-DK"/>
    </w:rPr>
  </w:style>
  <w:style w:type="paragraph" w:styleId="Indholdsfortegnelse1">
    <w:name w:val="toc 1"/>
    <w:basedOn w:val="Normal"/>
    <w:next w:val="Normal"/>
    <w:autoRedefine/>
    <w:uiPriority w:val="39"/>
    <w:unhideWhenUsed/>
    <w:rsid w:val="006E1551"/>
    <w:pPr>
      <w:spacing w:after="100"/>
    </w:pPr>
  </w:style>
  <w:style w:type="character" w:styleId="Hyperlink">
    <w:name w:val="Hyperlink"/>
    <w:basedOn w:val="Standardskrifttypeiafsnit"/>
    <w:uiPriority w:val="99"/>
    <w:unhideWhenUsed/>
    <w:rsid w:val="006E1551"/>
    <w:rPr>
      <w:color w:val="0000FF" w:themeColor="hyperlink"/>
      <w:u w:val="single"/>
    </w:rPr>
  </w:style>
  <w:style w:type="paragraph" w:styleId="Indholdsfortegnelse2">
    <w:name w:val="toc 2"/>
    <w:basedOn w:val="Normal"/>
    <w:next w:val="Normal"/>
    <w:autoRedefine/>
    <w:uiPriority w:val="39"/>
    <w:unhideWhenUsed/>
    <w:rsid w:val="006E1551"/>
    <w:pPr>
      <w:spacing w:after="100"/>
      <w:ind w:left="240"/>
    </w:pPr>
  </w:style>
  <w:style w:type="table" w:styleId="Lysskygge">
    <w:name w:val="Light Shading"/>
    <w:basedOn w:val="Tabel-Normal"/>
    <w:uiPriority w:val="60"/>
    <w:rsid w:val="00F74B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F74B7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eafsnit">
    <w:name w:val="List Paragraph"/>
    <w:basedOn w:val="Normal"/>
    <w:uiPriority w:val="34"/>
    <w:qFormat/>
    <w:rsid w:val="00D2714D"/>
    <w:pPr>
      <w:ind w:left="720"/>
      <w:contextualSpacing/>
    </w:pPr>
  </w:style>
  <w:style w:type="paragraph" w:styleId="Ingenafstand">
    <w:name w:val="No Spacing"/>
    <w:uiPriority w:val="1"/>
    <w:qFormat/>
    <w:rsid w:val="00004B40"/>
    <w:pPr>
      <w:spacing w:after="0" w:line="240" w:lineRule="auto"/>
    </w:pPr>
    <w:rPr>
      <w:rFonts w:ascii="Times New Roman" w:hAnsi="Times New Roman"/>
      <w:sz w:val="24"/>
    </w:rPr>
  </w:style>
  <w:style w:type="character" w:styleId="Kommentarhenvisning">
    <w:name w:val="annotation reference"/>
    <w:basedOn w:val="Standardskrifttypeiafsnit"/>
    <w:uiPriority w:val="99"/>
    <w:semiHidden/>
    <w:unhideWhenUsed/>
    <w:rsid w:val="00587152"/>
    <w:rPr>
      <w:sz w:val="16"/>
      <w:szCs w:val="16"/>
    </w:rPr>
  </w:style>
  <w:style w:type="paragraph" w:styleId="Kommentartekst">
    <w:name w:val="annotation text"/>
    <w:basedOn w:val="Normal"/>
    <w:link w:val="KommentartekstTegn"/>
    <w:uiPriority w:val="99"/>
    <w:semiHidden/>
    <w:unhideWhenUsed/>
    <w:rsid w:val="00587152"/>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587152"/>
    <w:rPr>
      <w:rFonts w:ascii="Times New Roman" w:hAnsi="Times New Roman"/>
      <w:sz w:val="20"/>
      <w:szCs w:val="20"/>
    </w:rPr>
  </w:style>
  <w:style w:type="paragraph" w:styleId="Kommentaremne">
    <w:name w:val="annotation subject"/>
    <w:basedOn w:val="Kommentartekst"/>
    <w:next w:val="Kommentartekst"/>
    <w:link w:val="KommentaremneTegn"/>
    <w:uiPriority w:val="99"/>
    <w:semiHidden/>
    <w:unhideWhenUsed/>
    <w:rsid w:val="00587152"/>
    <w:rPr>
      <w:b/>
      <w:bCs/>
    </w:rPr>
  </w:style>
  <w:style w:type="character" w:customStyle="1" w:styleId="KommentaremneTegn">
    <w:name w:val="Kommentaremne Tegn"/>
    <w:basedOn w:val="KommentartekstTegn"/>
    <w:link w:val="Kommentaremne"/>
    <w:uiPriority w:val="99"/>
    <w:semiHidden/>
    <w:rsid w:val="0058715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988599">
      <w:bodyDiv w:val="1"/>
      <w:marLeft w:val="0"/>
      <w:marRight w:val="0"/>
      <w:marTop w:val="0"/>
      <w:marBottom w:val="0"/>
      <w:divBdr>
        <w:top w:val="none" w:sz="0" w:space="0" w:color="auto"/>
        <w:left w:val="none" w:sz="0" w:space="0" w:color="auto"/>
        <w:bottom w:val="none" w:sz="0" w:space="0" w:color="auto"/>
        <w:right w:val="none" w:sz="0" w:space="0" w:color="auto"/>
      </w:divBdr>
    </w:div>
    <w:div w:id="127096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bevaring.dk/viden/filformater-bevar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pconline.org/handbook/technical-solutions-and-tools/file-formats-and-standard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A-Skabeloner\Nota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C02D531D0840F1A5C3DC44C3D2173D"/>
        <w:category>
          <w:name w:val="Generelt"/>
          <w:gallery w:val="placeholder"/>
        </w:category>
        <w:types>
          <w:type w:val="bbPlcHdr"/>
        </w:types>
        <w:behaviors>
          <w:behavior w:val="content"/>
        </w:behaviors>
        <w:guid w:val="{B4AF0FA0-E28D-4F62-8948-62DB7BF2225F}"/>
      </w:docPartPr>
      <w:docPartBody>
        <w:p w:rsidR="006F7AC2" w:rsidRDefault="00D76E60">
          <w:pPr>
            <w:pStyle w:val="50C02D531D0840F1A5C3DC44C3D2173D"/>
          </w:pPr>
          <w:r>
            <w:rPr>
              <w:rStyle w:val="Pladsholdertekst"/>
            </w:rPr>
            <w:t>D</w:t>
          </w:r>
          <w:r w:rsidRPr="00271A83">
            <w:rPr>
              <w:rStyle w:val="Pladsholdertekst"/>
            </w:rPr>
            <w:t>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AC2"/>
    <w:rsid w:val="000E05B7"/>
    <w:rsid w:val="00217FC8"/>
    <w:rsid w:val="002B041B"/>
    <w:rsid w:val="00465F0A"/>
    <w:rsid w:val="006F7AC2"/>
    <w:rsid w:val="00716E8A"/>
    <w:rsid w:val="008351E4"/>
    <w:rsid w:val="008F7E2F"/>
    <w:rsid w:val="00981CFB"/>
    <w:rsid w:val="00AC4FC2"/>
    <w:rsid w:val="00BC6DDF"/>
    <w:rsid w:val="00CD00F9"/>
    <w:rsid w:val="00D25872"/>
    <w:rsid w:val="00D76E60"/>
    <w:rsid w:val="00DA4838"/>
    <w:rsid w:val="00F60E6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Pr>
      <w:color w:val="808080"/>
    </w:rPr>
  </w:style>
  <w:style w:type="paragraph" w:customStyle="1" w:styleId="50A4BDEACC17496E9CA252A3E7BAC859">
    <w:name w:val="50A4BDEACC17496E9CA252A3E7BAC859"/>
  </w:style>
  <w:style w:type="paragraph" w:customStyle="1" w:styleId="B08D2CD53352464583B415A1F08E6808">
    <w:name w:val="B08D2CD53352464583B415A1F08E6808"/>
  </w:style>
  <w:style w:type="paragraph" w:customStyle="1" w:styleId="42A3FF4380834993B9F04AD9B7E1960F">
    <w:name w:val="42A3FF4380834993B9F04AD9B7E1960F"/>
  </w:style>
  <w:style w:type="paragraph" w:customStyle="1" w:styleId="50C02D531D0840F1A5C3DC44C3D2173D">
    <w:name w:val="50C02D531D0840F1A5C3DC44C3D2173D"/>
  </w:style>
  <w:style w:type="paragraph" w:customStyle="1" w:styleId="621761DC9B65453FB087DBF1C659EA61">
    <w:name w:val="621761DC9B65453FB087DBF1C659EA61"/>
  </w:style>
  <w:style w:type="paragraph" w:customStyle="1" w:styleId="B220465A04D743A9A514ABA02C1DA054">
    <w:name w:val="B220465A04D743A9A514ABA02C1DA0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E82BC-476A-4ACA-8CE8-465E20A6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Notat.dotm</Template>
  <TotalTime>63</TotalTime>
  <Pages>10</Pages>
  <Words>3138</Words>
  <Characters>19148</Characters>
  <Application>Microsoft Office Word</Application>
  <DocSecurity>0</DocSecurity>
  <Lines>159</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Asbjørn Skødt</dc:creator>
  <cp:lastModifiedBy>Asbjørn Skødt</cp:lastModifiedBy>
  <cp:revision>8</cp:revision>
  <cp:lastPrinted>2019-07-29T09:01:00Z</cp:lastPrinted>
  <dcterms:created xsi:type="dcterms:W3CDTF">2020-08-05T12:19:00Z</dcterms:created>
  <dcterms:modified xsi:type="dcterms:W3CDTF">2021-01-28T12:25:00Z</dcterms:modified>
</cp:coreProperties>
</file>